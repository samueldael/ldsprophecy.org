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ajorBidi"/>
          <w:b w:val="0"/>
          <w:bCs/>
          <w:i/>
          <w:iCs/>
          <w:noProof w:val="0"/>
          <w:sz w:val="24"/>
          <w:szCs w:val="24"/>
        </w:rPr>
        <w:id w:val="1833336649"/>
        <w:docPartObj>
          <w:docPartGallery w:val="Cover Pages"/>
          <w:docPartUnique/>
        </w:docPartObj>
      </w:sdtPr>
      <w:sdtEndPr>
        <w:rPr>
          <w:bCs w:val="0"/>
          <w:i w:val="0"/>
          <w:sz w:val="32"/>
        </w:rPr>
      </w:sdtEndPr>
      <w:sdtContent>
        <w:p w14:paraId="179C87B6" w14:textId="3B7DD85D" w:rsidR="00E81930" w:rsidRPr="00AA605F" w:rsidRDefault="00E81930" w:rsidP="00E81930">
          <w:pPr>
            <w:pStyle w:val="CalistoHeading"/>
          </w:pPr>
          <w:r>
            <w:t>The Root of Jesse</w:t>
          </w:r>
        </w:p>
        <w:p w14:paraId="6D641739" w14:textId="77777777" w:rsidR="00B47B2A" w:rsidRPr="00536FA7" w:rsidRDefault="00B47B2A" w:rsidP="00B47B2A">
          <w:pPr>
            <w:pStyle w:val="CalistoParagraph"/>
            <w:rPr>
              <w:color w:val="0000FF"/>
            </w:rPr>
          </w:pPr>
          <w:r>
            <w:t>Joseph Smith was the root of Jesse. Using certain references, we can understand this conclusion.</w:t>
          </w:r>
        </w:p>
        <w:p w14:paraId="39FC4F56" w14:textId="6875EC38" w:rsidR="00B47B2A" w:rsidRPr="00E458EC" w:rsidRDefault="00B10BAB" w:rsidP="00B47B2A">
          <w:pPr>
            <w:pStyle w:val="CalistoQote"/>
            <w:rPr>
              <w:u w:val="single"/>
            </w:rPr>
          </w:pPr>
          <w:hyperlink r:id="rId11" w:anchor="9" w:history="1">
            <w:r w:rsidR="00B47B2A" w:rsidRPr="00E458EC">
              <w:rPr>
                <w:rFonts w:eastAsia="Times New Roman" w:cs="Times New Roman"/>
                <w:color w:val="0000FF"/>
                <w:u w:val="single"/>
              </w:rPr>
              <w:t>Isaiah 11:10</w:t>
            </w:r>
          </w:hyperlink>
        </w:p>
        <w:p w14:paraId="1F7C6A8A" w14:textId="77777777" w:rsidR="00B47B2A" w:rsidRDefault="00B47B2A" w:rsidP="00B47B2A">
          <w:pPr>
            <w:pStyle w:val="CalistoQote"/>
            <w:rPr>
              <w:rFonts w:eastAsiaTheme="minorHAnsi"/>
            </w:rPr>
          </w:pPr>
          <w:r>
            <w:t xml:space="preserve">¶And in that day there shall be </w:t>
          </w:r>
          <w:r w:rsidRPr="00307D3F">
            <w:rPr>
              <w:color w:val="FF0000"/>
            </w:rPr>
            <w:t xml:space="preserve">a </w:t>
          </w:r>
          <w:r w:rsidRPr="00307D3F">
            <w:rPr>
              <w:bCs w:val="0"/>
              <w:color w:val="FF0000"/>
            </w:rPr>
            <w:t>root of Jesse</w:t>
          </w:r>
          <w:r>
            <w:t xml:space="preserve">, which shall stand for </w:t>
          </w:r>
          <w:r w:rsidRPr="00307D3F">
            <w:rPr>
              <w:color w:val="FF0000"/>
            </w:rPr>
            <w:t>an ensign of the people</w:t>
          </w:r>
          <w:r>
            <w:t>; to it shall the Gentiles seek: and his rest shall be glorious. </w:t>
          </w:r>
        </w:p>
        <w:p w14:paraId="37B8AA24" w14:textId="44291627" w:rsidR="00307D3F" w:rsidRDefault="00B47B2A" w:rsidP="00B47B2A">
          <w:pPr>
            <w:pStyle w:val="CalistoParagraph"/>
          </w:pPr>
          <w:r>
            <w:t xml:space="preserve">Who would argue against the above </w:t>
          </w:r>
          <w:r w:rsidR="00307D3F">
            <w:t>that</w:t>
          </w:r>
          <w:r>
            <w:t xml:space="preserve"> it pertains </w:t>
          </w:r>
          <w:r w:rsidR="00B10BAB">
            <w:t xml:space="preserve">to </w:t>
          </w:r>
          <w:r>
            <w:t xml:space="preserve">the restored </w:t>
          </w:r>
          <w:r w:rsidR="00307D3F">
            <w:t>Church of Jesus Christ of Latter Day Saints? It is also confirmed by:</w:t>
          </w:r>
        </w:p>
        <w:p w14:paraId="0F64B5D8" w14:textId="71630770" w:rsidR="00307D3F" w:rsidRPr="00307D3F" w:rsidRDefault="00B10BAB" w:rsidP="00307D3F">
          <w:pPr>
            <w:pStyle w:val="CalistoReference"/>
          </w:pPr>
          <w:hyperlink r:id="rId12" w:anchor="5" w:history="1">
            <w:r w:rsidR="00307D3F">
              <w:rPr>
                <w:rStyle w:val="Hyperlink"/>
              </w:rPr>
              <w:t>D&amp;C 113:5-6</w:t>
            </w:r>
          </w:hyperlink>
        </w:p>
        <w:p w14:paraId="59D90C9A" w14:textId="24B12B60" w:rsidR="00307D3F" w:rsidRDefault="00307D3F" w:rsidP="00307D3F">
          <w:pPr>
            <w:pStyle w:val="CalistoReference"/>
          </w:pPr>
          <w:r>
            <w:rPr>
              <w:rStyle w:val="verse-number"/>
              <w:rFonts w:eastAsia="Times New Roman"/>
            </w:rPr>
            <w:t xml:space="preserve">5 </w:t>
          </w:r>
          <w:r>
            <w:rPr>
              <w:rFonts w:eastAsia="Times New Roman"/>
            </w:rPr>
            <w:t xml:space="preserve">What is the root of Jesse spoken of in the </w:t>
          </w:r>
          <w:r w:rsidRPr="00307D3F">
            <w:rPr>
              <w:rFonts w:eastAsia="Times New Roman"/>
            </w:rPr>
            <w:t>10th verse of the 11th chapter</w:t>
          </w:r>
          <w:r>
            <w:rPr>
              <w:rFonts w:eastAsia="Times New Roman"/>
            </w:rPr>
            <w:t>?</w:t>
          </w:r>
          <w:r>
            <w:t xml:space="preserve"> </w:t>
          </w:r>
        </w:p>
        <w:p w14:paraId="27B2099A" w14:textId="76C55F10" w:rsidR="00307D3F" w:rsidRPr="00307D3F" w:rsidRDefault="00307D3F" w:rsidP="00307D3F">
          <w:pPr>
            <w:pStyle w:val="CalistoReference"/>
          </w:pPr>
          <w:r>
            <w:t xml:space="preserve">6 </w:t>
          </w:r>
          <w:r w:rsidRPr="00307D3F">
            <w:t xml:space="preserve">Behold, thus saith the Lord, it is a descendant of Jesse, as well as of Joseph, unto </w:t>
          </w:r>
          <w:proofErr w:type="gramStart"/>
          <w:r w:rsidRPr="00307D3F">
            <w:t>whom</w:t>
          </w:r>
          <w:proofErr w:type="gramEnd"/>
          <w:r w:rsidRPr="00307D3F">
            <w:t xml:space="preserve"> </w:t>
          </w:r>
          <w:r w:rsidRPr="00973402">
            <w:rPr>
              <w:color w:val="FF0000"/>
            </w:rPr>
            <w:t>rightly belongs the priesthood</w:t>
          </w:r>
          <w:r w:rsidRPr="00307D3F">
            <w:t>, and the keys of the kingdom</w:t>
          </w:r>
          <w:r w:rsidRPr="00973402">
            <w:rPr>
              <w:color w:val="FF0000"/>
            </w:rPr>
            <w:t>, for an ensign</w:t>
          </w:r>
          <w:r w:rsidRPr="00307D3F">
            <w:t>, and for the gathering of my people in the last days. </w:t>
          </w:r>
        </w:p>
        <w:p w14:paraId="796246CA" w14:textId="1EEF84C3" w:rsidR="00973402" w:rsidRDefault="00307D3F" w:rsidP="00307D3F">
          <w:pPr>
            <w:pStyle w:val="CalistoParagraph"/>
          </w:pPr>
          <w:r>
            <w:t xml:space="preserve">Not only </w:t>
          </w:r>
          <w:r w:rsidR="00D059FD">
            <w:t xml:space="preserve">does </w:t>
          </w:r>
          <w:r>
            <w:t xml:space="preserve">the root of Jesse </w:t>
          </w:r>
          <w:r w:rsidR="00D059FD">
            <w:t xml:space="preserve">have </w:t>
          </w:r>
          <w:r>
            <w:t xml:space="preserve">a right </w:t>
          </w:r>
          <w:r w:rsidR="00973402">
            <w:t xml:space="preserve">to the priesthood, </w:t>
          </w:r>
          <w:r w:rsidR="00D059FD">
            <w:t xml:space="preserve">this same important person is key to </w:t>
          </w:r>
          <w:r w:rsidR="00973402">
            <w:t>the restored Church</w:t>
          </w:r>
          <w:r w:rsidR="00B10BAB">
            <w:t xml:space="preserve">—an </w:t>
          </w:r>
          <w:r w:rsidR="00973402">
            <w:t xml:space="preserve">ensign of the people because of the keys of the kingdom </w:t>
          </w:r>
          <w:r w:rsidR="00D059FD">
            <w:t xml:space="preserve">and </w:t>
          </w:r>
          <w:r w:rsidR="00973402">
            <w:t xml:space="preserve">the priesthood. This is not the power to seal individuals into exaltation, but the power to seal the covenants made </w:t>
          </w:r>
          <w:r w:rsidR="00D059FD">
            <w:t xml:space="preserve">by </w:t>
          </w:r>
          <w:r w:rsidR="00973402">
            <w:t xml:space="preserve">the </w:t>
          </w:r>
          <w:r w:rsidR="00577715">
            <w:t>individual, which</w:t>
          </w:r>
          <w:r w:rsidR="00D059FD">
            <w:t xml:space="preserve"> </w:t>
          </w:r>
          <w:r w:rsidR="00973402">
            <w:t xml:space="preserve">can </w:t>
          </w:r>
          <w:r w:rsidR="00D059FD">
            <w:t xml:space="preserve">then </w:t>
          </w:r>
          <w:r w:rsidR="00973402">
            <w:t>be judge by a revelation from Jesus Christ according to the covenant made.</w:t>
          </w:r>
        </w:p>
        <w:p w14:paraId="5D56EB63" w14:textId="2F9E4280" w:rsidR="00973402" w:rsidRPr="00973402" w:rsidRDefault="00B10BAB" w:rsidP="00973402">
          <w:pPr>
            <w:pStyle w:val="CalistoParagraph"/>
            <w:rPr>
              <w:b/>
              <w:bCs/>
              <w:i/>
              <w:sz w:val="24"/>
            </w:rPr>
          </w:pPr>
          <w:hyperlink r:id="rId13" w:anchor="11" w:history="1">
            <w:r w:rsidR="00973402" w:rsidRPr="00973402">
              <w:rPr>
                <w:rStyle w:val="Hyperlink"/>
                <w:b/>
                <w:bCs/>
                <w:i/>
                <w:sz w:val="24"/>
              </w:rPr>
              <w:t>Romans 15:12</w:t>
            </w:r>
          </w:hyperlink>
        </w:p>
        <w:p w14:paraId="6A911BD7" w14:textId="6569F3F3" w:rsidR="00973402" w:rsidRPr="00973402" w:rsidRDefault="00973402" w:rsidP="00973402">
          <w:pPr>
            <w:pStyle w:val="CalistoParagraph"/>
            <w:rPr>
              <w:b/>
              <w:bCs/>
              <w:i/>
              <w:sz w:val="24"/>
            </w:rPr>
          </w:pPr>
          <w:r>
            <w:rPr>
              <w:b/>
              <w:bCs/>
              <w:i/>
              <w:sz w:val="24"/>
            </w:rPr>
            <w:t xml:space="preserve">12 </w:t>
          </w:r>
          <w:r w:rsidRPr="00973402">
            <w:rPr>
              <w:b/>
              <w:bCs/>
              <w:i/>
              <w:sz w:val="24"/>
            </w:rPr>
            <w:t xml:space="preserve">And again, </w:t>
          </w:r>
          <w:proofErr w:type="spellStart"/>
          <w:r w:rsidRPr="00973402">
            <w:rPr>
              <w:b/>
              <w:bCs/>
              <w:i/>
              <w:sz w:val="24"/>
            </w:rPr>
            <w:t>Esaias</w:t>
          </w:r>
          <w:proofErr w:type="spellEnd"/>
          <w:r w:rsidRPr="00973402">
            <w:rPr>
              <w:b/>
              <w:bCs/>
              <w:i/>
              <w:sz w:val="24"/>
            </w:rPr>
            <w:t xml:space="preserve"> saith, </w:t>
          </w:r>
          <w:proofErr w:type="gramStart"/>
          <w:r w:rsidRPr="00973402">
            <w:rPr>
              <w:b/>
              <w:bCs/>
              <w:i/>
              <w:sz w:val="24"/>
            </w:rPr>
            <w:t>There</w:t>
          </w:r>
          <w:proofErr w:type="gramEnd"/>
          <w:r w:rsidRPr="00973402">
            <w:rPr>
              <w:b/>
              <w:bCs/>
              <w:i/>
              <w:sz w:val="24"/>
            </w:rPr>
            <w:t xml:space="preserve"> shall be a root of Jesse, and he that shall rise to reign over the Gentiles; in him shall the Gentiles trust. </w:t>
          </w:r>
        </w:p>
        <w:p w14:paraId="2EF6D14C" w14:textId="4D349138" w:rsidR="004467B1" w:rsidRDefault="00B10BAB" w:rsidP="00973402">
          <w:pPr>
            <w:pStyle w:val="CalistoParagraph"/>
          </w:pPr>
          <w:r>
            <w:t xml:space="preserve">The book of </w:t>
          </w:r>
          <w:r w:rsidR="004467B1">
            <w:t>Romans refer</w:t>
          </w:r>
          <w:r>
            <w:t>s</w:t>
          </w:r>
          <w:r w:rsidR="00973402">
            <w:t xml:space="preserve"> to Isai</w:t>
          </w:r>
          <w:r w:rsidR="004467B1">
            <w:t>a</w:t>
          </w:r>
          <w:r w:rsidR="00973402">
            <w:t>h</w:t>
          </w:r>
          <w:r w:rsidR="004467B1">
            <w:t xml:space="preserve">. You cannot say that Paul </w:t>
          </w:r>
          <w:r w:rsidR="00D059FD">
            <w:t>is</w:t>
          </w:r>
          <w:r w:rsidR="004467B1">
            <w:t xml:space="preserve"> the root of Jesse because the Church was first established</w:t>
          </w:r>
          <w:r w:rsidR="00577715">
            <w:t xml:space="preserve"> with him</w:t>
          </w:r>
          <w:r w:rsidR="004467B1">
            <w:t>. The Gentiles were given the Gospel because the Jews rejected heaven. The Gentiles were last in the beginning and first in the latter days. Because the Jews were first in the beginning, they will be last after the redemption of Zion</w:t>
          </w:r>
          <w:r w:rsidR="00D059FD">
            <w:t xml:space="preserve"> is completed or initiated</w:t>
          </w:r>
          <w:r w:rsidR="004467B1">
            <w:t>.</w:t>
          </w:r>
        </w:p>
        <w:p w14:paraId="2107C7EB" w14:textId="7D099BE8" w:rsidR="004467B1" w:rsidRPr="004467B1" w:rsidRDefault="00B10BAB" w:rsidP="004467B1">
          <w:pPr>
            <w:pStyle w:val="CalistoParagraph"/>
            <w:rPr>
              <w:b/>
              <w:bCs/>
              <w:i/>
              <w:sz w:val="24"/>
            </w:rPr>
          </w:pPr>
          <w:hyperlink r:id="rId14" w:anchor="0" w:history="1">
            <w:r w:rsidR="004467B1" w:rsidRPr="004467B1">
              <w:rPr>
                <w:rStyle w:val="Hyperlink"/>
                <w:b/>
                <w:bCs/>
                <w:i/>
                <w:sz w:val="24"/>
              </w:rPr>
              <w:t>2 Nephi 21:1</w:t>
            </w:r>
          </w:hyperlink>
        </w:p>
        <w:p w14:paraId="50582670" w14:textId="77777777" w:rsidR="004467B1" w:rsidRDefault="004467B1" w:rsidP="004467B1">
          <w:pPr>
            <w:pStyle w:val="CalistoParagraph"/>
            <w:rPr>
              <w:b/>
              <w:bCs/>
              <w:i/>
              <w:sz w:val="24"/>
            </w:rPr>
          </w:pPr>
          <w:r>
            <w:rPr>
              <w:b/>
              <w:bCs/>
              <w:i/>
              <w:sz w:val="24"/>
            </w:rPr>
            <w:t xml:space="preserve">1 </w:t>
          </w:r>
          <w:r w:rsidRPr="004467B1">
            <w:rPr>
              <w:b/>
              <w:bCs/>
              <w:i/>
              <w:sz w:val="24"/>
            </w:rPr>
            <w:t xml:space="preserve">And there shall come forth a rod out of the stem of Jesse, and a branch shall grow out </w:t>
          </w:r>
          <w:r w:rsidRPr="00577715">
            <w:rPr>
              <w:b/>
              <w:bCs/>
              <w:i/>
              <w:color w:val="FF0000"/>
              <w:sz w:val="24"/>
            </w:rPr>
            <w:t>of his roots</w:t>
          </w:r>
          <w:r w:rsidRPr="004467B1">
            <w:rPr>
              <w:b/>
              <w:bCs/>
              <w:i/>
              <w:sz w:val="24"/>
            </w:rPr>
            <w:t>.</w:t>
          </w:r>
        </w:p>
        <w:p w14:paraId="320DC4A2" w14:textId="613C6CF9" w:rsidR="0008054D" w:rsidRDefault="004467B1" w:rsidP="00D25EC1">
          <w:pPr>
            <w:pStyle w:val="CalistoParagraph"/>
          </w:pPr>
          <w:r>
            <w:t xml:space="preserve">Before a rod can come out of the stem of Jesses (Jesus Christ), a branch shall grow out of the </w:t>
          </w:r>
          <w:r w:rsidR="00D059FD">
            <w:t>Root of Jesse</w:t>
          </w:r>
          <w:r>
            <w:t>.</w:t>
          </w:r>
          <w:r w:rsidR="00D25EC1">
            <w:t xml:space="preserve"> </w:t>
          </w:r>
          <w:r>
            <w:t xml:space="preserve">This fits the allegory perfectly. There is a lack of discussion </w:t>
          </w:r>
          <w:r w:rsidR="00B10BAB">
            <w:t>and</w:t>
          </w:r>
          <w:r>
            <w:t xml:space="preserve"> dialog to </w:t>
          </w:r>
          <w:r w:rsidR="00B10BAB">
            <w:t>fulfill</w:t>
          </w:r>
          <w:r>
            <w:t xml:space="preserve"> a complete description </w:t>
          </w:r>
          <w:r w:rsidR="00B10BAB">
            <w:t xml:space="preserve">of the process </w:t>
          </w:r>
          <w:r>
            <w:t xml:space="preserve">in the Church. </w:t>
          </w:r>
          <w:r w:rsidR="00D059FD">
            <w:t>Have we</w:t>
          </w:r>
          <w:r>
            <w:t xml:space="preserve"> </w:t>
          </w:r>
          <w:r w:rsidR="00D059FD">
            <w:t xml:space="preserve">received anything </w:t>
          </w:r>
          <w:r w:rsidR="00577715">
            <w:t>from authority</w:t>
          </w:r>
          <w:r>
            <w:t xml:space="preserve"> </w:t>
          </w:r>
          <w:r w:rsidR="00577715">
            <w:t>specifying this</w:t>
          </w:r>
          <w:r>
            <w:t xml:space="preserve"> interpretation </w:t>
          </w:r>
          <w:r w:rsidR="00577715">
            <w:t>as being</w:t>
          </w:r>
          <w:r>
            <w:t xml:space="preserve"> </w:t>
          </w:r>
          <w:r w:rsidR="00D059FD">
            <w:t xml:space="preserve">so </w:t>
          </w:r>
          <w:r w:rsidR="00577715">
            <w:t>specific?</w:t>
          </w:r>
          <w:r w:rsidR="00D059FD">
            <w:t xml:space="preserve">  Does not a tree need a seed first to grow?  Does not the seed sprout roots to establish a </w:t>
          </w:r>
          <w:r w:rsidR="00B10BAB">
            <w:t>stem</w:t>
          </w:r>
          <w:r w:rsidR="00D059FD">
            <w:t xml:space="preserve"> with </w:t>
          </w:r>
          <w:r w:rsidR="00B10BAB">
            <w:t xml:space="preserve">eventual </w:t>
          </w:r>
          <w:r w:rsidR="00D059FD">
            <w:t>branches before a rod comes forth</w:t>
          </w:r>
          <w:r w:rsidR="00B10BAB">
            <w:t xml:space="preserve"> after the tree is hewn down</w:t>
          </w:r>
          <w:r w:rsidR="00D059FD">
            <w:t>?</w:t>
          </w:r>
          <w:r w:rsidR="00D25EC1">
            <w:t xml:space="preserve"> The Lord </w:t>
          </w:r>
          <w:r w:rsidR="00D059FD">
            <w:t xml:space="preserve">understands man </w:t>
          </w:r>
          <w:r w:rsidR="00D059FD">
            <w:lastRenderedPageBreak/>
            <w:t>clearly as well</w:t>
          </w:r>
          <w:r w:rsidR="00B10BAB">
            <w:t>,</w:t>
          </w:r>
          <w:r w:rsidR="00D059FD">
            <w:t xml:space="preserve"> </w:t>
          </w:r>
          <w:r w:rsidR="00577715">
            <w:t>and thus He</w:t>
          </w:r>
          <w:r w:rsidR="00D059FD">
            <w:t xml:space="preserve"> hides-up the true meaning in allegory until </w:t>
          </w:r>
          <w:r w:rsidR="00B10BAB">
            <w:t xml:space="preserve">the </w:t>
          </w:r>
          <w:r w:rsidR="00D059FD">
            <w:t>time of the end.</w:t>
          </w:r>
          <w:r w:rsidR="00D25EC1">
            <w:t xml:space="preserve"> The Lord gave us the Stem</w:t>
          </w:r>
          <w:r w:rsidR="00D059FD">
            <w:t xml:space="preserve"> (Jesus Christ)</w:t>
          </w:r>
          <w:r w:rsidR="00D25EC1">
            <w:t xml:space="preserve">, but did not identify </w:t>
          </w:r>
          <w:r w:rsidR="00D059FD">
            <w:t xml:space="preserve">specifically both the </w:t>
          </w:r>
          <w:r w:rsidR="00D25EC1">
            <w:t>root and the rod. Mormon</w:t>
          </w:r>
          <w:r w:rsidR="00D059FD">
            <w:t xml:space="preserve"> doctrine</w:t>
          </w:r>
          <w:r w:rsidR="00D25EC1">
            <w:t xml:space="preserve"> follows the </w:t>
          </w:r>
          <w:r w:rsidR="00D059FD">
            <w:t>belief</w:t>
          </w:r>
          <w:r w:rsidR="00D25EC1">
            <w:t xml:space="preserve"> </w:t>
          </w:r>
          <w:r w:rsidR="00577715">
            <w:t xml:space="preserve">that because </w:t>
          </w:r>
          <w:r w:rsidR="00D25EC1">
            <w:t>the Lord did not say that Joseph Smith was the root of Jesse, so why should we believe</w:t>
          </w:r>
          <w:r w:rsidR="00D059FD">
            <w:t>? The p</w:t>
          </w:r>
          <w:r w:rsidR="00D25EC1">
            <w:t xml:space="preserve">rophecy is sealed in sackcloth, so we are missing something. Now is the time of the end, </w:t>
          </w:r>
          <w:r w:rsidR="0008054D">
            <w:t>s</w:t>
          </w:r>
          <w:r w:rsidR="00D25EC1">
            <w:t xml:space="preserve">o why not begin to </w:t>
          </w:r>
          <w:r w:rsidR="00D059FD">
            <w:t xml:space="preserve">discuss this important </w:t>
          </w:r>
          <w:r w:rsidR="00D25EC1">
            <w:t>prophecy</w:t>
          </w:r>
          <w:r w:rsidR="00D059FD">
            <w:t>?</w:t>
          </w:r>
          <w:r w:rsidR="0008054D">
            <w:t xml:space="preserve"> The past is so full of literal interpretations that one wonders if it is even helpful to study </w:t>
          </w:r>
          <w:r w:rsidR="00D059FD">
            <w:t xml:space="preserve">the </w:t>
          </w:r>
          <w:r w:rsidR="0008054D">
            <w:t xml:space="preserve">allegory. Apostles do it all the time if it is their creation, but </w:t>
          </w:r>
          <w:r w:rsidR="00B10BAB">
            <w:t>never</w:t>
          </w:r>
          <w:r w:rsidR="0008054D">
            <w:t xml:space="preserve"> try to interpret allegory </w:t>
          </w:r>
          <w:r w:rsidR="00B10BAB">
            <w:t>in</w:t>
          </w:r>
          <w:r w:rsidR="0008054D">
            <w:t xml:space="preserve"> prophecy.</w:t>
          </w:r>
        </w:p>
        <w:p w14:paraId="6DDAE03B" w14:textId="07E33DB1" w:rsidR="00FF1AEE" w:rsidRDefault="00B10BAB" w:rsidP="00FF1AEE">
          <w:pPr>
            <w:pStyle w:val="CalistoParagraph"/>
            <w:rPr>
              <w:b/>
              <w:bCs/>
              <w:i/>
              <w:sz w:val="24"/>
            </w:rPr>
          </w:pPr>
          <w:hyperlink r:id="rId15" w:anchor="10" w:history="1">
            <w:r w:rsidR="00FF1AEE" w:rsidRPr="00FF1AEE">
              <w:rPr>
                <w:rStyle w:val="Hyperlink"/>
                <w:b/>
                <w:bCs/>
                <w:i/>
                <w:sz w:val="24"/>
              </w:rPr>
              <w:t>Isaiah 11:11-12</w:t>
            </w:r>
          </w:hyperlink>
        </w:p>
        <w:p w14:paraId="78EF2465" w14:textId="77777777" w:rsidR="00FF1AEE" w:rsidRPr="00FF1AEE" w:rsidRDefault="00FF1AEE" w:rsidP="00FF1AEE">
          <w:pPr>
            <w:pStyle w:val="CalistoParagraph"/>
            <w:rPr>
              <w:b/>
              <w:bCs/>
              <w:i/>
              <w:sz w:val="24"/>
            </w:rPr>
          </w:pPr>
          <w:r w:rsidRPr="00FF1AEE">
            <w:rPr>
              <w:b/>
              <w:bCs/>
              <w:i/>
              <w:sz w:val="24"/>
            </w:rPr>
            <w:t xml:space="preserve">11 And it shall come to pass in that day, that the Lord shall set his hand </w:t>
          </w:r>
          <w:r w:rsidRPr="00577715">
            <w:rPr>
              <w:b/>
              <w:bCs/>
              <w:i/>
              <w:color w:val="FF0000"/>
              <w:sz w:val="24"/>
            </w:rPr>
            <w:t>again</w:t>
          </w:r>
          <w:r w:rsidRPr="00FF1AEE">
            <w:rPr>
              <w:b/>
              <w:bCs/>
              <w:i/>
              <w:sz w:val="24"/>
            </w:rPr>
            <w:t xml:space="preserve"> the </w:t>
          </w:r>
          <w:r w:rsidRPr="00577715">
            <w:rPr>
              <w:b/>
              <w:bCs/>
              <w:i/>
              <w:color w:val="FF0000"/>
              <w:sz w:val="24"/>
            </w:rPr>
            <w:t>second time</w:t>
          </w:r>
          <w:r w:rsidRPr="00FF1AEE">
            <w:rPr>
              <w:b/>
              <w:bCs/>
              <w:i/>
              <w:sz w:val="24"/>
            </w:rPr>
            <w:t xml:space="preserve"> to recover the remnant of his people, which shall be left, from Assyria, and from Egypt, and from </w:t>
          </w:r>
          <w:proofErr w:type="spellStart"/>
          <w:r w:rsidRPr="00FF1AEE">
            <w:rPr>
              <w:b/>
              <w:bCs/>
              <w:i/>
              <w:sz w:val="24"/>
            </w:rPr>
            <w:t>Pathros</w:t>
          </w:r>
          <w:proofErr w:type="spellEnd"/>
          <w:r w:rsidRPr="00FF1AEE">
            <w:rPr>
              <w:b/>
              <w:bCs/>
              <w:i/>
              <w:sz w:val="24"/>
            </w:rPr>
            <w:t xml:space="preserve">, and from Cush, and from Elam, and from Shinar, and from </w:t>
          </w:r>
          <w:proofErr w:type="spellStart"/>
          <w:r w:rsidRPr="00FF1AEE">
            <w:rPr>
              <w:b/>
              <w:bCs/>
              <w:i/>
              <w:sz w:val="24"/>
            </w:rPr>
            <w:t>Hamath</w:t>
          </w:r>
          <w:proofErr w:type="spellEnd"/>
          <w:r w:rsidRPr="00FF1AEE">
            <w:rPr>
              <w:b/>
              <w:bCs/>
              <w:i/>
              <w:sz w:val="24"/>
            </w:rPr>
            <w:t>, and from the islands of the sea.</w:t>
          </w:r>
        </w:p>
        <w:p w14:paraId="09543985" w14:textId="77777777" w:rsidR="00FF1AEE" w:rsidRPr="00FF1AEE" w:rsidRDefault="00FF1AEE" w:rsidP="00FF1AEE">
          <w:pPr>
            <w:pStyle w:val="CalistoParagraph"/>
            <w:rPr>
              <w:b/>
              <w:bCs/>
              <w:i/>
              <w:sz w:val="24"/>
            </w:rPr>
          </w:pPr>
          <w:r w:rsidRPr="00FF1AEE">
            <w:rPr>
              <w:b/>
              <w:bCs/>
              <w:i/>
              <w:sz w:val="24"/>
            </w:rPr>
            <w:t xml:space="preserve">12 </w:t>
          </w:r>
          <w:r w:rsidRPr="00FF1AEE">
            <w:rPr>
              <w:b/>
              <w:bCs/>
              <w:i/>
              <w:color w:val="FF0000"/>
              <w:sz w:val="24"/>
            </w:rPr>
            <w:t>And he shall set up an ensign for the nations, and shall assemble the outcasts of Israel</w:t>
          </w:r>
          <w:r w:rsidRPr="00FF1AEE">
            <w:rPr>
              <w:b/>
              <w:bCs/>
              <w:i/>
              <w:sz w:val="24"/>
            </w:rPr>
            <w:t xml:space="preserve">, and </w:t>
          </w:r>
          <w:r w:rsidRPr="00FF1AEE">
            <w:rPr>
              <w:b/>
              <w:bCs/>
              <w:i/>
              <w:color w:val="FF0000"/>
              <w:sz w:val="24"/>
            </w:rPr>
            <w:t>gather together the dispersed of Judah</w:t>
          </w:r>
          <w:r w:rsidRPr="00FF1AEE">
            <w:rPr>
              <w:b/>
              <w:bCs/>
              <w:i/>
              <w:sz w:val="24"/>
            </w:rPr>
            <w:t xml:space="preserve"> from the four corners of the earth.</w:t>
          </w:r>
        </w:p>
        <w:p w14:paraId="00022E53" w14:textId="09087F5D" w:rsidR="003517A6" w:rsidRDefault="00FF1AEE" w:rsidP="00FF1AEE">
          <w:pPr>
            <w:pStyle w:val="CalistoParagraph"/>
          </w:pPr>
          <w:r>
            <w:t xml:space="preserve">This reference </w:t>
          </w:r>
          <w:r w:rsidR="009E3560">
            <w:t>can be a</w:t>
          </w:r>
          <w:r>
            <w:t xml:space="preserve"> bit confusing</w:t>
          </w:r>
          <w:r w:rsidR="002D2658">
            <w:t xml:space="preserve"> like many others</w:t>
          </w:r>
          <w:r>
            <w:t xml:space="preserve">. The first verse refers to </w:t>
          </w:r>
          <w:r w:rsidR="009E3560">
            <w:t xml:space="preserve">what will occur once </w:t>
          </w:r>
          <w:r w:rsidR="00B10BAB">
            <w:t xml:space="preserve">again when </w:t>
          </w:r>
          <w:r w:rsidR="009E3560">
            <w:t xml:space="preserve">the </w:t>
          </w:r>
          <w:r>
            <w:t>Redemption of Zion</w:t>
          </w:r>
          <w:r w:rsidR="009E3560">
            <w:t xml:space="preserve"> begins</w:t>
          </w:r>
          <w:r>
            <w:t xml:space="preserve">, </w:t>
          </w:r>
          <w:r w:rsidR="009E3560">
            <w:t xml:space="preserve">yet </w:t>
          </w:r>
          <w:r>
            <w:t xml:space="preserve">before </w:t>
          </w:r>
          <w:r w:rsidR="009E3560">
            <w:t>this can occur</w:t>
          </w:r>
          <w:r>
            <w:t xml:space="preserve">, the root of Jesse </w:t>
          </w:r>
          <w:r>
            <w:rPr>
              <w:i/>
            </w:rPr>
            <w:t xml:space="preserve">shall set up an ensign for the nations </w:t>
          </w:r>
          <w:r>
            <w:t xml:space="preserve">to eventually gather the </w:t>
          </w:r>
          <w:r>
            <w:rPr>
              <w:i/>
            </w:rPr>
            <w:t xml:space="preserve">dispersed of Judah. </w:t>
          </w:r>
          <w:r>
            <w:t xml:space="preserve">Prophecy often includes both the </w:t>
          </w:r>
          <w:r w:rsidR="009E3560">
            <w:t xml:space="preserve">Rod </w:t>
          </w:r>
          <w:r>
            <w:t xml:space="preserve">of Jesse and the </w:t>
          </w:r>
          <w:r w:rsidR="009E3560">
            <w:t xml:space="preserve">Root </w:t>
          </w:r>
          <w:r>
            <w:t>of Jesse together. This is done because they are</w:t>
          </w:r>
          <w:r w:rsidR="009E3560">
            <w:t xml:space="preserve"> </w:t>
          </w:r>
          <w:r w:rsidR="00D027C5">
            <w:t>dependent</w:t>
          </w:r>
          <w:r w:rsidR="009E3560">
            <w:t xml:space="preserve"> on one coming before the next.  Does it not make sense the hand of God would help in restoring the covenants, church</w:t>
          </w:r>
          <w:r w:rsidR="00B10BAB">
            <w:t>,</w:t>
          </w:r>
          <w:r w:rsidR="009E3560">
            <w:t xml:space="preserve"> and authority back on earth first?  Does it not make sense that once the roots become fully established the </w:t>
          </w:r>
          <w:r w:rsidR="00D027C5">
            <w:t>branch out of the roots (</w:t>
          </w:r>
          <w:r w:rsidR="009E3560">
            <w:t>Church</w:t>
          </w:r>
          <w:r w:rsidR="00D027C5">
            <w:t>)</w:t>
          </w:r>
          <w:r w:rsidR="009E3560">
            <w:t xml:space="preserve"> would go forth to the world as an ensign?  Once the </w:t>
          </w:r>
          <w:r w:rsidR="00D027C5">
            <w:t xml:space="preserve">wild </w:t>
          </w:r>
          <w:r w:rsidR="009E3560">
            <w:t>tree is fully established</w:t>
          </w:r>
          <w:r w:rsidR="00B10BAB">
            <w:t>, the roots have spread and the tree is cut down.</w:t>
          </w:r>
          <w:r w:rsidR="009E3560">
            <w:t xml:space="preserve"> </w:t>
          </w:r>
          <w:r w:rsidR="00B10BAB">
            <w:t xml:space="preserve">To keep the roots alive, a wild branch is grafted into the roots. In time it will build a tree from the roots. With the extra nourishment, </w:t>
          </w:r>
          <w:r w:rsidR="009E3560">
            <w:t xml:space="preserve">a </w:t>
          </w:r>
          <w:r w:rsidR="00D027C5">
            <w:t xml:space="preserve">natural </w:t>
          </w:r>
          <w:r w:rsidR="009E3560">
            <w:t>Rod can come forth</w:t>
          </w:r>
          <w:r w:rsidR="00D027C5">
            <w:t xml:space="preserve"> </w:t>
          </w:r>
          <w:r w:rsidR="00B10BAB">
            <w:t xml:space="preserve">from the stem </w:t>
          </w:r>
          <w:r w:rsidR="00D027C5">
            <w:t>to establish heaven at the redemption of Zion</w:t>
          </w:r>
          <w:r w:rsidR="009E3560">
            <w:t>.</w:t>
          </w:r>
          <w:r w:rsidR="00B91319">
            <w:t xml:space="preserve"> The Lord would have cut his season short if the saints accepted the Law of Consecration. Prophecy had to be vague because of th</w:t>
          </w:r>
          <w:r w:rsidR="009E3560">
            <w:t>is scripture statement and</w:t>
          </w:r>
          <w:r w:rsidR="00B91319">
            <w:t xml:space="preserve"> possibilities. The Lord however knew what would happen and therefore kept the allegory </w:t>
          </w:r>
          <w:r w:rsidR="009E3560">
            <w:t xml:space="preserve">hidden </w:t>
          </w:r>
          <w:r w:rsidR="00B91319">
            <w:t xml:space="preserve">from our understanding. It is important to note that the redemption of Zion must come up naturally </w:t>
          </w:r>
          <w:r w:rsidR="00B91319" w:rsidRPr="00D027C5">
            <w:rPr>
              <w:i/>
            </w:rPr>
            <w:t>without hand</w:t>
          </w:r>
          <w:r w:rsidR="002D2658">
            <w:rPr>
              <w:i/>
            </w:rPr>
            <w:t xml:space="preserve"> </w:t>
          </w:r>
          <w:r w:rsidR="00B10BAB">
            <w:t>as rods do—</w:t>
          </w:r>
          <w:r w:rsidR="003D7F3C">
            <w:t>especially</w:t>
          </w:r>
          <w:r w:rsidR="00B10BAB">
            <w:t xml:space="preserve"> </w:t>
          </w:r>
          <w:r w:rsidR="002D2658">
            <w:t xml:space="preserve">if </w:t>
          </w:r>
          <w:r w:rsidR="003D7F3C">
            <w:t>restored branch</w:t>
          </w:r>
          <w:r w:rsidR="002D2658">
            <w:t xml:space="preserve"> fail</w:t>
          </w:r>
          <w:r w:rsidR="003D7F3C">
            <w:t>s to reach heaven.</w:t>
          </w:r>
          <w:r w:rsidR="002D2658">
            <w:t xml:space="preserve"> B</w:t>
          </w:r>
          <w:r w:rsidR="00B91319">
            <w:t>ecause the priesthood and the keys are already present</w:t>
          </w:r>
          <w:r w:rsidR="002D2658">
            <w:t xml:space="preserve">, the redemption of Zion can </w:t>
          </w:r>
          <w:r w:rsidR="009E3560">
            <w:t xml:space="preserve">then </w:t>
          </w:r>
          <w:r w:rsidR="002D2658">
            <w:t>come</w:t>
          </w:r>
          <w:r w:rsidR="00B91319">
            <w:t xml:space="preserve">. The </w:t>
          </w:r>
          <w:r w:rsidR="009E3560">
            <w:t xml:space="preserve">Rod </w:t>
          </w:r>
          <w:r w:rsidR="00B91319">
            <w:t xml:space="preserve">of Jesse will </w:t>
          </w:r>
          <w:r w:rsidR="00B91319">
            <w:rPr>
              <w:i/>
            </w:rPr>
            <w:t>declare</w:t>
          </w:r>
          <w:r w:rsidR="003D7F3C">
            <w:rPr>
              <w:i/>
            </w:rPr>
            <w:t xml:space="preserve"> </w:t>
          </w:r>
          <w:r w:rsidR="003D7F3C" w:rsidRPr="003D7F3C">
            <w:t>heaven</w:t>
          </w:r>
          <w:r w:rsidR="00B91319">
            <w:rPr>
              <w:i/>
            </w:rPr>
            <w:t xml:space="preserve"> </w:t>
          </w:r>
          <w:r w:rsidR="00B91319">
            <w:t>but not restore</w:t>
          </w:r>
          <w:r w:rsidR="003D7F3C">
            <w:t xml:space="preserve"> the roots</w:t>
          </w:r>
          <w:r w:rsidR="00B91319">
            <w:t xml:space="preserve">. Then </w:t>
          </w:r>
          <w:r w:rsidR="009E3560">
            <w:t xml:space="preserve">when </w:t>
          </w:r>
          <w:r w:rsidR="00B91319">
            <w:t xml:space="preserve">will the gathering begin? Missionary and Temple ordinances </w:t>
          </w:r>
          <w:r w:rsidR="002D2658">
            <w:t>allow</w:t>
          </w:r>
          <w:r w:rsidR="00B91319">
            <w:t xml:space="preserve"> us to seal covenants for </w:t>
          </w:r>
          <w:r w:rsidR="002D2658">
            <w:t>that Day of Judgment</w:t>
          </w:r>
          <w:r w:rsidR="00B91319">
            <w:t xml:space="preserve"> b</w:t>
          </w:r>
          <w:r w:rsidR="00DE59DF">
            <w:t>y</w:t>
          </w:r>
          <w:r w:rsidR="00B91319">
            <w:t xml:space="preserve"> Jesus Christ</w:t>
          </w:r>
          <w:r w:rsidR="002D2658">
            <w:t>, whether we are living or have passed on</w:t>
          </w:r>
          <w:r w:rsidR="00DE59DF">
            <w:t xml:space="preserve">. </w:t>
          </w:r>
          <w:r w:rsidR="002D2658">
            <w:t xml:space="preserve">There is no other plan. Those who think they have a better way do not understand what has been set fourth. They </w:t>
          </w:r>
          <w:r w:rsidR="002D2658">
            <w:lastRenderedPageBreak/>
            <w:t xml:space="preserve">usually think of something with less responsibility. In this they seek for the honor of men rather than </w:t>
          </w:r>
          <w:r w:rsidR="009E3560">
            <w:t xml:space="preserve">the glory and understanding </w:t>
          </w:r>
          <w:r w:rsidR="003D7F3C">
            <w:t>of heaven on earth</w:t>
          </w:r>
          <w:r w:rsidR="002D2658">
            <w:t>.</w:t>
          </w:r>
        </w:p>
      </w:sdtContent>
    </w:sdt>
    <w:p w14:paraId="77708B8E" w14:textId="4EC8A3C7" w:rsidR="00D31252" w:rsidRDefault="00652FC9" w:rsidP="00373EEF">
      <w:pPr>
        <w:pStyle w:val="CalistoParagraph"/>
      </w:pPr>
      <w:r>
        <w:t xml:space="preserve">Looking back in history, Joseph Smith stood-up for the word of God </w:t>
      </w:r>
      <w:r w:rsidR="005D3110">
        <w:t>that became</w:t>
      </w:r>
      <w:r>
        <w:t xml:space="preserve"> an ensign to </w:t>
      </w:r>
      <w:r w:rsidR="005D3110">
        <w:t>the</w:t>
      </w:r>
      <w:r>
        <w:t xml:space="preserve"> people and in 1830 </w:t>
      </w:r>
      <w:r w:rsidR="00373EEF">
        <w:t>and organized</w:t>
      </w:r>
      <w:r>
        <w:t xml:space="preserve"> </w:t>
      </w:r>
      <w:r w:rsidR="00373EEF">
        <w:t>by a command of</w:t>
      </w:r>
      <w:r>
        <w:t xml:space="preserve"> our Lord </w:t>
      </w:r>
      <w:r w:rsidR="00373EEF">
        <w:t>the</w:t>
      </w:r>
      <w:r>
        <w:t xml:space="preserve"> Church of Jesus Christ of </w:t>
      </w:r>
      <w:r w:rsidR="00C72FEB">
        <w:t>Latter-day</w:t>
      </w:r>
      <w:r>
        <w:t xml:space="preserve"> Saints</w:t>
      </w:r>
      <w:r w:rsidR="009E3560">
        <w:t xml:space="preserve"> was established</w:t>
      </w:r>
      <w:r w:rsidR="00373EEF">
        <w:t>. T</w:t>
      </w:r>
      <w:r w:rsidR="00D06EA4">
        <w:t xml:space="preserve">he Root of Jesse </w:t>
      </w:r>
      <w:r w:rsidR="009E3560">
        <w:t>is the</w:t>
      </w:r>
      <w:r w:rsidR="00D06EA4">
        <w:t xml:space="preserve"> promise to the Gentiles </w:t>
      </w:r>
      <w:r w:rsidR="00D027C5">
        <w:t>when</w:t>
      </w:r>
      <w:r w:rsidR="00D06EA4">
        <w:t xml:space="preserve"> Paul </w:t>
      </w:r>
      <w:r w:rsidR="00D027C5">
        <w:t>prophesied</w:t>
      </w:r>
      <w:r w:rsidR="00D06EA4">
        <w:t xml:space="preserve"> that </w:t>
      </w:r>
      <w:r w:rsidR="00373EEF">
        <w:t>t</w:t>
      </w:r>
      <w:r w:rsidR="00D06EA4">
        <w:t>he “Root of Jesse”</w:t>
      </w:r>
      <w:r w:rsidR="00C3719C">
        <w:t xml:space="preserve"> is whom the Gentiles will seek.  Some could interpret this to be sometime after Paul.  </w:t>
      </w:r>
      <w:r w:rsidR="004B0E3E">
        <w:t>T</w:t>
      </w:r>
      <w:r w:rsidR="00C3719C">
        <w:t>he Root of Jesse</w:t>
      </w:r>
      <w:r w:rsidR="009343C8">
        <w:t xml:space="preserve"> </w:t>
      </w:r>
      <w:r w:rsidR="004B0E3E">
        <w:t xml:space="preserve">or Joseph Smith </w:t>
      </w:r>
      <w:r w:rsidR="00373EEF">
        <w:t xml:space="preserve">will restore </w:t>
      </w:r>
      <w:r w:rsidR="003D7F3C">
        <w:t xml:space="preserve">roots of Christianity and </w:t>
      </w:r>
      <w:r w:rsidR="00373EEF">
        <w:t xml:space="preserve">the Gospel of Jesus Christ </w:t>
      </w:r>
      <w:r w:rsidR="00C72FEB">
        <w:t>to</w:t>
      </w:r>
      <w:r w:rsidR="00373EEF">
        <w:t xml:space="preserve"> its perfect frame</w:t>
      </w:r>
      <w:r w:rsidR="009E3560">
        <w:t xml:space="preserve"> and intent</w:t>
      </w:r>
      <w:r w:rsidR="009343C8">
        <w:t>.</w:t>
      </w:r>
      <w:r w:rsidR="004B0E3E">
        <w:t xml:space="preserve">  We will come to understand</w:t>
      </w:r>
      <w:r w:rsidR="009E3560">
        <w:t xml:space="preserve"> th</w:t>
      </w:r>
      <w:r w:rsidR="004B0E3E">
        <w:t>at</w:t>
      </w:r>
      <w:r w:rsidR="009E3560">
        <w:t xml:space="preserve"> God and our Lord Jesus Christ are the same yesterday today and </w:t>
      </w:r>
      <w:r w:rsidR="004B0E3E">
        <w:t>forever, but we know that</w:t>
      </w:r>
      <w:r w:rsidR="009E3560">
        <w:t xml:space="preserve"> Man changes</w:t>
      </w:r>
      <w:r w:rsidR="004B0E3E">
        <w:t xml:space="preserve"> the rules to soot himself</w:t>
      </w:r>
      <w:r w:rsidR="009E3560">
        <w:t>.</w:t>
      </w:r>
      <w:r w:rsidR="00C72FEB">
        <w:t xml:space="preserve"> </w:t>
      </w:r>
      <w:r w:rsidR="009E3560">
        <w:t xml:space="preserve"> The Rod of Jesse will showcase man’s lack of understanding</w:t>
      </w:r>
      <w:r w:rsidR="00D31252">
        <w:t xml:space="preserve"> with clarity and your heart </w:t>
      </w:r>
      <w:r w:rsidR="004B0E3E">
        <w:t xml:space="preserve">of the wise </w:t>
      </w:r>
      <w:r w:rsidR="00D31252">
        <w:t xml:space="preserve">will know it to be true. </w:t>
      </w:r>
    </w:p>
    <w:p w14:paraId="4A4E290C" w14:textId="77D7F299" w:rsidR="00841F04" w:rsidRDefault="009343C8" w:rsidP="00373EEF">
      <w:pPr>
        <w:pStyle w:val="CalistoParagraph"/>
      </w:pPr>
      <w:r>
        <w:t xml:space="preserve">Why would </w:t>
      </w:r>
      <w:r w:rsidR="00373EEF">
        <w:t>G</w:t>
      </w:r>
      <w:r>
        <w:t xml:space="preserve">od place the description of the Rod of Jesse first </w:t>
      </w:r>
      <w:r w:rsidR="008B3CD3">
        <w:t xml:space="preserve">in almost every instant </w:t>
      </w:r>
      <w:r>
        <w:t xml:space="preserve">and then the Root of Jesse after?  </w:t>
      </w:r>
      <w:r w:rsidR="008B3CD3">
        <w:t xml:space="preserve">This </w:t>
      </w:r>
      <w:r w:rsidR="004B0E3E">
        <w:t xml:space="preserve">often </w:t>
      </w:r>
      <w:r w:rsidR="00D31252">
        <w:t xml:space="preserve">aligns with </w:t>
      </w:r>
      <w:r w:rsidR="004B0E3E">
        <w:t>prophecy</w:t>
      </w:r>
      <w:r w:rsidR="008B3CD3">
        <w:t xml:space="preserve">. </w:t>
      </w:r>
      <w:r w:rsidR="009976E8">
        <w:t>Isaiah stated this</w:t>
      </w:r>
      <w:r w:rsidR="00D31252">
        <w:t>, and</w:t>
      </w:r>
      <w:r w:rsidR="008B3CD3">
        <w:t xml:space="preserve"> Daniel </w:t>
      </w:r>
      <w:r w:rsidR="004B0E3E">
        <w:t xml:space="preserve">foretold </w:t>
      </w:r>
      <w:r w:rsidR="0084629E">
        <w:t xml:space="preserve">that </w:t>
      </w:r>
      <w:r w:rsidR="004B0E3E">
        <w:t xml:space="preserve">the </w:t>
      </w:r>
      <w:r w:rsidR="0084629E">
        <w:rPr>
          <w:i/>
        </w:rPr>
        <w:t xml:space="preserve">New </w:t>
      </w:r>
      <w:r w:rsidR="00C72FEB">
        <w:t xml:space="preserve">Jerusalem </w:t>
      </w:r>
      <w:r w:rsidR="0084629E">
        <w:t>would be restored at the 62</w:t>
      </w:r>
      <w:r w:rsidR="0084629E" w:rsidRPr="0084629E">
        <w:rPr>
          <w:vertAlign w:val="superscript"/>
        </w:rPr>
        <w:t>nd</w:t>
      </w:r>
      <w:r w:rsidR="0084629E">
        <w:t xml:space="preserve"> week but </w:t>
      </w:r>
      <w:r w:rsidR="00D31252">
        <w:t>stat</w:t>
      </w:r>
      <w:r w:rsidR="0084629E">
        <w:t xml:space="preserve">ed that the Holy people would destroy </w:t>
      </w:r>
      <w:r w:rsidR="00C72FEB">
        <w:t xml:space="preserve">the </w:t>
      </w:r>
      <w:r w:rsidR="00841F04">
        <w:t>sanctuary</w:t>
      </w:r>
      <w:r w:rsidR="00C72FEB">
        <w:t xml:space="preserve">, which actually comes </w:t>
      </w:r>
      <w:r w:rsidR="0084629E">
        <w:t>first</w:t>
      </w:r>
      <w:r w:rsidR="00C72FEB">
        <w:t xml:space="preserve">. </w:t>
      </w:r>
      <w:r w:rsidR="00D31252">
        <w:t xml:space="preserve">What is the sanctuary?  It is the </w:t>
      </w:r>
      <w:r w:rsidR="009976E8">
        <w:t xml:space="preserve">Holy Order of the Son of God. It is </w:t>
      </w:r>
      <w:r w:rsidR="0084629E">
        <w:t xml:space="preserve">the </w:t>
      </w:r>
      <w:r w:rsidR="009976E8">
        <w:t xml:space="preserve">Laws of Heaven given to Joseph Smith that was to redeem Zion, but the saints did not obey the commandments. It was the </w:t>
      </w:r>
      <w:r w:rsidR="00D31252">
        <w:t xml:space="preserve">daily oblation or sacrifice </w:t>
      </w:r>
      <w:r w:rsidR="009976E8">
        <w:t xml:space="preserve">that </w:t>
      </w:r>
      <w:r w:rsidR="00D31252">
        <w:t xml:space="preserve">was changed.  </w:t>
      </w:r>
      <w:r w:rsidR="009976E8">
        <w:t>This is why the Lord put off the redemption of Zion.</w:t>
      </w:r>
      <w:r w:rsidR="00D31252">
        <w:t xml:space="preserve"> </w:t>
      </w:r>
      <w:r w:rsidR="00841F04">
        <w:t>The natural is foretold first even though it is last</w:t>
      </w:r>
      <w:r w:rsidR="00640B2A">
        <w:t xml:space="preserve">. </w:t>
      </w:r>
      <w:r w:rsidR="00841F04">
        <w:t>The Lord always speaks of the greatest, which is last and then defines that which is first.</w:t>
      </w:r>
    </w:p>
    <w:p w14:paraId="264F1E70" w14:textId="444F7A84" w:rsidR="00841F04" w:rsidRDefault="00841F04" w:rsidP="00841F04">
      <w:pPr>
        <w:pStyle w:val="CalistoSubHeading"/>
      </w:pPr>
      <w:r>
        <w:t>The First Shall be Last and the Last Shall be First.</w:t>
      </w:r>
    </w:p>
    <w:p w14:paraId="393E06C9" w14:textId="11FFFC2A" w:rsidR="00640B2A" w:rsidRDefault="00640B2A" w:rsidP="00373EEF">
      <w:pPr>
        <w:pStyle w:val="CalistoParagraph"/>
      </w:pPr>
      <w:r>
        <w:t>If it takes too long then a wild branch is grafted into a main root</w:t>
      </w:r>
      <w:r w:rsidR="009343C8">
        <w:t xml:space="preserve"> </w:t>
      </w:r>
      <w:r>
        <w:t xml:space="preserve">in order to keep the roots alive. Once the roots have produce a tree, and although it does not have the genetics to produce the natural fruit, a rod will eventually arise naturally to provide the </w:t>
      </w:r>
      <w:r w:rsidR="0084629E">
        <w:t xml:space="preserve">new </w:t>
      </w:r>
      <w:r>
        <w:t>natural branch that which it needs to bear the natural fruit. The first is really last, where the last becomes first. The natural is the seed of Israel, and the wild is the seed of the Gentiles. Linage become</w:t>
      </w:r>
      <w:r w:rsidR="0084629E">
        <w:t>s</w:t>
      </w:r>
      <w:r>
        <w:t xml:space="preserve"> important, but over a long period of history there are many that have only a part of the natural </w:t>
      </w:r>
      <w:r w:rsidR="0084629E">
        <w:t>DNA</w:t>
      </w:r>
      <w:r>
        <w:t xml:space="preserve"> mixed with part of the wild. It is difficult to judge these because of the mix. The Jews were adamant about their own linage even though some behave poorly. Also some Gentiles are worthy of more because of their faith.</w:t>
      </w:r>
      <w:r w:rsidR="00E45BA2">
        <w:t xml:space="preserve"> Somehow the preexisting spirit is stuck with a mix</w:t>
      </w:r>
      <w:r w:rsidR="00017066">
        <w:t xml:space="preserve"> contrary to their previous experience</w:t>
      </w:r>
      <w:r w:rsidR="00E45BA2">
        <w:t xml:space="preserve">. This is why an individual is kindred to one parent rather than the other. It has nothing to do with appearance, because that is genetic. </w:t>
      </w:r>
      <w:r w:rsidR="00E45BA2">
        <w:lastRenderedPageBreak/>
        <w:t xml:space="preserve">More often than not, a child looks like one parent but behaves </w:t>
      </w:r>
      <w:r w:rsidR="003E401C">
        <w:t xml:space="preserve">psychologically </w:t>
      </w:r>
      <w:r w:rsidR="00E45BA2">
        <w:t>like the other</w:t>
      </w:r>
      <w:r w:rsidR="003E401C">
        <w:t xml:space="preserve"> when it is not genetic</w:t>
      </w:r>
      <w:r w:rsidR="00E45BA2">
        <w:t xml:space="preserve">. This is speculation, but </w:t>
      </w:r>
      <w:r w:rsidR="00017066">
        <w:t xml:space="preserve">it </w:t>
      </w:r>
      <w:r w:rsidR="00E45BA2">
        <w:t>seems to explain the idea of a mix that gives all an opportunity to participate according to the associations in a prior life</w:t>
      </w:r>
      <w:r w:rsidR="00017066">
        <w:t xml:space="preserve"> differing from associations in this life</w:t>
      </w:r>
      <w:r w:rsidR="00E45BA2">
        <w:t xml:space="preserve">. If </w:t>
      </w:r>
      <w:r w:rsidR="009976E8">
        <w:t xml:space="preserve">the </w:t>
      </w:r>
      <w:r w:rsidR="00E45BA2">
        <w:t xml:space="preserve">Gentiles are not so perfect in the beginning, the mix allows them to learn for the better. Likewise the pride of a Jew can be leveled over time by the examples they experience in their </w:t>
      </w:r>
      <w:r w:rsidR="00017066">
        <w:t xml:space="preserve">limited </w:t>
      </w:r>
      <w:r w:rsidR="00E45BA2">
        <w:t xml:space="preserve">mix. God allows mortal life to choose for itself. </w:t>
      </w:r>
      <w:r w:rsidR="00017066">
        <w:t>God</w:t>
      </w:r>
      <w:r w:rsidR="00E45BA2">
        <w:t xml:space="preserve"> does not attempt to control, but waits until the appropriate time to </w:t>
      </w:r>
      <w:r w:rsidR="00017066">
        <w:t xml:space="preserve">allow </w:t>
      </w:r>
      <w:r w:rsidR="00C573AD">
        <w:t>opposing</w:t>
      </w:r>
      <w:r w:rsidR="00017066">
        <w:t xml:space="preserve"> conditions to</w:t>
      </w:r>
      <w:r w:rsidR="00C573AD">
        <w:t xml:space="preserve"> eventually cause us to learn</w:t>
      </w:r>
      <w:r w:rsidR="00E45BA2">
        <w:t>. If it does not work once upon grafting, it will eventually work naturally. The first then is last, but because the Jews rejected the Law of Heaven</w:t>
      </w:r>
      <w:r w:rsidR="009A4A2B">
        <w:t>, the Lord gave it to the Gentiles. It would eventually fail as it did the Jews, but the knowledge would be preserved and perhaps diversified to avoid dogmatism.</w:t>
      </w:r>
    </w:p>
    <w:p w14:paraId="0A93CC4A" w14:textId="64ACACE6" w:rsidR="005D3110" w:rsidRDefault="00C573AD" w:rsidP="00373EEF">
      <w:pPr>
        <w:pStyle w:val="CalistoParagraph"/>
      </w:pPr>
      <w:r>
        <w:t xml:space="preserve">The following are references </w:t>
      </w:r>
      <w:r w:rsidR="003E401C">
        <w:t>express in part</w:t>
      </w:r>
      <w:r>
        <w:t xml:space="preserve"> this concept:</w:t>
      </w:r>
    </w:p>
    <w:p w14:paraId="3715B274" w14:textId="25E5C7F9" w:rsidR="00C573AD" w:rsidRPr="00C573AD" w:rsidRDefault="00B10BAB" w:rsidP="00C573AD">
      <w:pPr>
        <w:pStyle w:val="CalistoParagraph"/>
        <w:rPr>
          <w:b/>
          <w:bCs/>
          <w:i/>
          <w:sz w:val="24"/>
        </w:rPr>
      </w:pPr>
      <w:hyperlink r:id="rId16" w:anchor="15" w:history="1">
        <w:r w:rsidR="00C573AD" w:rsidRPr="00C573AD">
          <w:rPr>
            <w:rStyle w:val="Hyperlink"/>
            <w:b/>
            <w:bCs/>
            <w:i/>
            <w:sz w:val="24"/>
          </w:rPr>
          <w:t>Matthew 20: 16</w:t>
        </w:r>
      </w:hyperlink>
    </w:p>
    <w:p w14:paraId="3ACBF757" w14:textId="77777777" w:rsidR="00C573AD" w:rsidRDefault="00C573AD" w:rsidP="00C573AD">
      <w:pPr>
        <w:pStyle w:val="CalistoParagraph"/>
        <w:rPr>
          <w:b/>
          <w:bCs/>
          <w:i/>
          <w:sz w:val="24"/>
        </w:rPr>
      </w:pPr>
      <w:r w:rsidRPr="00C573AD">
        <w:rPr>
          <w:b/>
          <w:bCs/>
          <w:i/>
          <w:sz w:val="24"/>
        </w:rPr>
        <w:t>16</w:t>
      </w:r>
      <w:r>
        <w:rPr>
          <w:b/>
          <w:bCs/>
          <w:i/>
          <w:sz w:val="24"/>
        </w:rPr>
        <w:t xml:space="preserve"> </w:t>
      </w:r>
      <w:r w:rsidRPr="00C573AD">
        <w:rPr>
          <w:b/>
          <w:bCs/>
          <w:i/>
          <w:sz w:val="24"/>
        </w:rPr>
        <w:t xml:space="preserve">So the last shall be first, and the first last: for many be </w:t>
      </w:r>
      <w:proofErr w:type="gramStart"/>
      <w:r w:rsidRPr="00C573AD">
        <w:rPr>
          <w:b/>
          <w:bCs/>
          <w:i/>
          <w:sz w:val="24"/>
        </w:rPr>
        <w:t>called ,</w:t>
      </w:r>
      <w:proofErr w:type="gramEnd"/>
      <w:r w:rsidRPr="00C573AD">
        <w:rPr>
          <w:b/>
          <w:bCs/>
          <w:i/>
          <w:sz w:val="24"/>
        </w:rPr>
        <w:t xml:space="preserve"> but few chosen.</w:t>
      </w:r>
    </w:p>
    <w:p w14:paraId="566BE647" w14:textId="33791F35" w:rsidR="00C573AD" w:rsidRDefault="00B10BAB" w:rsidP="00C573AD">
      <w:pPr>
        <w:pStyle w:val="CalistoParagraph"/>
        <w:rPr>
          <w:b/>
          <w:bCs/>
          <w:i/>
          <w:sz w:val="24"/>
        </w:rPr>
      </w:pPr>
      <w:hyperlink r:id="rId17" w:anchor="63" w:history="1">
        <w:r w:rsidR="00C573AD" w:rsidRPr="00C573AD">
          <w:rPr>
            <w:rStyle w:val="Hyperlink"/>
            <w:b/>
            <w:bCs/>
            <w:i/>
            <w:sz w:val="24"/>
          </w:rPr>
          <w:t>Matthew 27:64</w:t>
        </w:r>
      </w:hyperlink>
      <w:r w:rsidR="00C573AD" w:rsidRPr="00C573AD">
        <w:rPr>
          <w:b/>
          <w:bCs/>
          <w:i/>
          <w:sz w:val="24"/>
        </w:rPr>
        <w:t> </w:t>
      </w:r>
    </w:p>
    <w:p w14:paraId="655FCE18" w14:textId="0ADE2DB9" w:rsidR="00C573AD" w:rsidRPr="00C573AD" w:rsidRDefault="00C573AD" w:rsidP="00C573AD">
      <w:pPr>
        <w:pStyle w:val="CalistoParagraph"/>
        <w:rPr>
          <w:b/>
          <w:bCs/>
          <w:i/>
          <w:sz w:val="24"/>
        </w:rPr>
      </w:pPr>
      <w:r w:rsidRPr="00C573AD">
        <w:rPr>
          <w:b/>
          <w:bCs/>
          <w:i/>
          <w:sz w:val="24"/>
        </w:rPr>
        <w:t xml:space="preserve">64 Command therefore that the </w:t>
      </w:r>
      <w:proofErr w:type="spellStart"/>
      <w:r w:rsidRPr="00C573AD">
        <w:rPr>
          <w:b/>
          <w:bCs/>
          <w:i/>
          <w:sz w:val="24"/>
        </w:rPr>
        <w:t>sepulchre</w:t>
      </w:r>
      <w:proofErr w:type="spellEnd"/>
      <w:r w:rsidRPr="00C573AD">
        <w:rPr>
          <w:b/>
          <w:bCs/>
          <w:i/>
          <w:sz w:val="24"/>
        </w:rPr>
        <w:t xml:space="preserve"> be made sure until the third day, lest his disciples come by night, and steal him away, and say unto the people, He is risen from the dead: so the last error shall be worse than the first.</w:t>
      </w:r>
    </w:p>
    <w:p w14:paraId="745A522B" w14:textId="7B1ACE90" w:rsidR="00C573AD" w:rsidRDefault="00B10BAB" w:rsidP="00C573AD">
      <w:pPr>
        <w:pStyle w:val="CalistoQote"/>
        <w:rPr>
          <w:rStyle w:val="Hyperlink"/>
        </w:rPr>
      </w:pPr>
      <w:hyperlink r:id="rId18" w:anchor="34" w:history="1">
        <w:r w:rsidR="005C595D" w:rsidRPr="005C595D">
          <w:rPr>
            <w:rStyle w:val="Hyperlink"/>
          </w:rPr>
          <w:t>Mark 9:35</w:t>
        </w:r>
      </w:hyperlink>
    </w:p>
    <w:p w14:paraId="1A3D473C" w14:textId="1015F88E" w:rsidR="00B13133" w:rsidRDefault="00B13133" w:rsidP="00C573AD">
      <w:pPr>
        <w:pStyle w:val="CalistoQote"/>
        <w:rPr>
          <w:rStyle w:val="Hyperlink"/>
        </w:rPr>
      </w:pPr>
      <w:r>
        <w:rPr>
          <w:rStyle w:val="verse-number"/>
          <w:rFonts w:eastAsia="Times New Roman" w:cs="Times New Roman"/>
        </w:rPr>
        <w:t xml:space="preserve">35 </w:t>
      </w:r>
      <w:r>
        <w:rPr>
          <w:rFonts w:eastAsia="Times New Roman" w:cs="Times New Roman"/>
        </w:rPr>
        <w:t xml:space="preserve">And he sat down, and called the twelve, and saith unto them, If any man desire to be first, </w:t>
      </w:r>
      <w:r>
        <w:rPr>
          <w:rStyle w:val="clarity-word"/>
          <w:rFonts w:eastAsia="Times New Roman" w:cs="Times New Roman"/>
        </w:rPr>
        <w:t>the same</w:t>
      </w:r>
      <w:r>
        <w:rPr>
          <w:rFonts w:eastAsia="Times New Roman" w:cs="Times New Roman"/>
        </w:rPr>
        <w:t xml:space="preserve"> shall be last of all, and servant of all.</w:t>
      </w:r>
    </w:p>
    <w:p w14:paraId="2474D0A8" w14:textId="6721CDC6" w:rsidR="00C573AD" w:rsidRDefault="00B10BAB" w:rsidP="00C573AD">
      <w:pPr>
        <w:pStyle w:val="CalistoQote"/>
        <w:rPr>
          <w:rStyle w:val="Hyperlink"/>
        </w:rPr>
      </w:pPr>
      <w:hyperlink r:id="rId19" w:anchor="30" w:history="1">
        <w:r w:rsidR="005C595D" w:rsidRPr="005C595D">
          <w:rPr>
            <w:rStyle w:val="Hyperlink"/>
          </w:rPr>
          <w:t>Mark 10:31</w:t>
        </w:r>
      </w:hyperlink>
    </w:p>
    <w:p w14:paraId="69D63083" w14:textId="7B6DA2AA" w:rsidR="00B13133" w:rsidRDefault="00B13133" w:rsidP="00C573AD">
      <w:pPr>
        <w:pStyle w:val="CalistoQote"/>
        <w:rPr>
          <w:rStyle w:val="Hyperlink"/>
        </w:rPr>
      </w:pPr>
      <w:r>
        <w:rPr>
          <w:rStyle w:val="verse-number"/>
          <w:rFonts w:eastAsia="Times New Roman" w:cs="Times New Roman"/>
        </w:rPr>
        <w:t xml:space="preserve">31 </w:t>
      </w:r>
      <w:r>
        <w:rPr>
          <w:rFonts w:eastAsia="Times New Roman" w:cs="Times New Roman"/>
        </w:rPr>
        <w:t xml:space="preserve">But many </w:t>
      </w:r>
      <w:r>
        <w:rPr>
          <w:rStyle w:val="clarity-word"/>
          <w:rFonts w:eastAsia="Times New Roman" w:cs="Times New Roman"/>
        </w:rPr>
        <w:t>that are</w:t>
      </w:r>
      <w:r>
        <w:rPr>
          <w:rFonts w:eastAsia="Times New Roman" w:cs="Times New Roman"/>
        </w:rPr>
        <w:t xml:space="preserve"> first shall be last</w:t>
      </w:r>
      <w:proofErr w:type="gramStart"/>
      <w:r>
        <w:rPr>
          <w:rFonts w:eastAsia="Times New Roman" w:cs="Times New Roman"/>
        </w:rPr>
        <w:t>;</w:t>
      </w:r>
      <w:proofErr w:type="gramEnd"/>
      <w:r>
        <w:rPr>
          <w:rFonts w:eastAsia="Times New Roman" w:cs="Times New Roman"/>
        </w:rPr>
        <w:t xml:space="preserve"> and the last first.</w:t>
      </w:r>
    </w:p>
    <w:p w14:paraId="7AD393BD" w14:textId="39657038" w:rsidR="00B13133" w:rsidRDefault="00B10BAB" w:rsidP="00C573AD">
      <w:pPr>
        <w:pStyle w:val="CalistoQote"/>
      </w:pPr>
      <w:hyperlink r:id="rId20" w:anchor="29" w:history="1">
        <w:r w:rsidR="005C595D" w:rsidRPr="005C595D">
          <w:rPr>
            <w:rStyle w:val="Hyperlink"/>
          </w:rPr>
          <w:t>Luke 13:30</w:t>
        </w:r>
      </w:hyperlink>
    </w:p>
    <w:p w14:paraId="1DB4641F" w14:textId="77777777" w:rsidR="00B13133" w:rsidRDefault="00B13133" w:rsidP="00C573AD">
      <w:pPr>
        <w:pStyle w:val="CalistoQote"/>
        <w:rPr>
          <w:rFonts w:eastAsia="Times New Roman" w:cs="Times New Roman"/>
        </w:rPr>
      </w:pPr>
      <w:r>
        <w:rPr>
          <w:rStyle w:val="verse-number"/>
          <w:rFonts w:eastAsia="Times New Roman" w:cs="Times New Roman"/>
        </w:rPr>
        <w:t xml:space="preserve">30 </w:t>
      </w:r>
      <w:r>
        <w:rPr>
          <w:rFonts w:eastAsia="Times New Roman" w:cs="Times New Roman"/>
        </w:rPr>
        <w:t>And, behold, there are last which shall be first, and there are first which shall be last.</w:t>
      </w:r>
    </w:p>
    <w:p w14:paraId="32F4CEE5" w14:textId="422D8DA3" w:rsidR="00952253" w:rsidRDefault="00B10BAB" w:rsidP="00C573AD">
      <w:pPr>
        <w:pStyle w:val="CalistoQote"/>
        <w:rPr>
          <w:rStyle w:val="Hyperlink"/>
        </w:rPr>
      </w:pPr>
      <w:hyperlink r:id="rId21" w:anchor="41" w:history="1">
        <w:r w:rsidR="00952253" w:rsidRPr="00D72B90">
          <w:rPr>
            <w:rStyle w:val="Hyperlink"/>
          </w:rPr>
          <w:t>1 Nephi 13:42</w:t>
        </w:r>
      </w:hyperlink>
    </w:p>
    <w:p w14:paraId="4396ABC3" w14:textId="6047DEAA" w:rsidR="008E261C" w:rsidRDefault="008E261C" w:rsidP="00C573AD">
      <w:pPr>
        <w:pStyle w:val="CalistoQote"/>
        <w:rPr>
          <w:rStyle w:val="Hyperlink"/>
        </w:rPr>
      </w:pPr>
      <w:r>
        <w:rPr>
          <w:rStyle w:val="verse-number"/>
          <w:rFonts w:eastAsia="Times New Roman" w:cs="Times New Roman"/>
        </w:rPr>
        <w:t xml:space="preserve">42 </w:t>
      </w:r>
      <w:r>
        <w:rPr>
          <w:rFonts w:eastAsia="Times New Roman" w:cs="Times New Roman"/>
        </w:rPr>
        <w:t>And the time cometh that he shall manifest himself unto all nations, both unto the Jews and also unto the Gentiles; and after he has manifested himself unto the Jews and also unto the Gentiles, then he shall manifest himself unto the Gentiles and also unto the Jews, and the last shall be first, and the first shall be last.</w:t>
      </w:r>
    </w:p>
    <w:p w14:paraId="0D346A8B" w14:textId="4C5DF0AC" w:rsidR="008E261C" w:rsidRDefault="00B10BAB" w:rsidP="00C573AD">
      <w:pPr>
        <w:pStyle w:val="CalistoQote"/>
      </w:pPr>
      <w:hyperlink r:id="rId22" w:anchor="11" w:history="1">
        <w:r w:rsidR="00952253" w:rsidRPr="00D72B90">
          <w:rPr>
            <w:rStyle w:val="Hyperlink"/>
          </w:rPr>
          <w:t>Ether 13:12</w:t>
        </w:r>
      </w:hyperlink>
    </w:p>
    <w:p w14:paraId="64AD2C02" w14:textId="77777777" w:rsidR="008E261C" w:rsidRDefault="008E261C" w:rsidP="00C573AD">
      <w:pPr>
        <w:pStyle w:val="CalistoQote"/>
        <w:rPr>
          <w:rFonts w:eastAsia="Times New Roman" w:cs="Times New Roman"/>
        </w:rPr>
      </w:pPr>
      <w:r>
        <w:rPr>
          <w:rStyle w:val="verse-number"/>
          <w:rFonts w:eastAsia="Times New Roman" w:cs="Times New Roman"/>
        </w:rPr>
        <w:t xml:space="preserve">12 </w:t>
      </w:r>
      <w:r>
        <w:rPr>
          <w:rFonts w:eastAsia="Times New Roman" w:cs="Times New Roman"/>
        </w:rPr>
        <w:t xml:space="preserve">And when these things come, </w:t>
      </w:r>
      <w:proofErr w:type="spellStart"/>
      <w:r>
        <w:rPr>
          <w:rFonts w:eastAsia="Times New Roman" w:cs="Times New Roman"/>
        </w:rPr>
        <w:t>bringeth</w:t>
      </w:r>
      <w:proofErr w:type="spellEnd"/>
      <w:r>
        <w:rPr>
          <w:rFonts w:eastAsia="Times New Roman" w:cs="Times New Roman"/>
        </w:rPr>
        <w:t xml:space="preserve"> to pass the scripture which saith, there are they who were first, who shall be last; and there are they who were last, who shall be first.</w:t>
      </w:r>
    </w:p>
    <w:p w14:paraId="08BAAD63" w14:textId="45DA36B1" w:rsidR="008E261C" w:rsidRDefault="00B10BAB" w:rsidP="00C573AD">
      <w:pPr>
        <w:pStyle w:val="CalistoQote"/>
        <w:rPr>
          <w:rStyle w:val="Hyperlink"/>
        </w:rPr>
      </w:pPr>
      <w:hyperlink r:id="rId23" w:anchor="29" w:history="1">
        <w:r w:rsidR="008E261C" w:rsidRPr="00BD25B0">
          <w:rPr>
            <w:rStyle w:val="Hyperlink"/>
          </w:rPr>
          <w:t>D&amp;C 29:30</w:t>
        </w:r>
      </w:hyperlink>
    </w:p>
    <w:p w14:paraId="6DFC095B" w14:textId="31CE3FD2" w:rsidR="008E261C" w:rsidRDefault="008E261C" w:rsidP="00C573AD">
      <w:pPr>
        <w:pStyle w:val="CalistoQote"/>
        <w:rPr>
          <w:rStyle w:val="Hyperlink"/>
        </w:rPr>
      </w:pPr>
      <w:r>
        <w:rPr>
          <w:rStyle w:val="verse-number"/>
          <w:rFonts w:eastAsia="Times New Roman" w:cs="Times New Roman"/>
        </w:rPr>
        <w:t xml:space="preserve">30 </w:t>
      </w:r>
      <w:r>
        <w:rPr>
          <w:rFonts w:eastAsia="Times New Roman" w:cs="Times New Roman"/>
        </w:rPr>
        <w:t>But remember that all my judgments are not given unto men; and as the words have gone forth out of my mouth even so shall they be fulfilled, that the first shall be last, and that the last shall be first in all things whatsoever I have created by the word of my power, which is the power of my Spirit.</w:t>
      </w:r>
    </w:p>
    <w:p w14:paraId="07F5FDFC" w14:textId="73BEFA76" w:rsidR="008E261C" w:rsidRDefault="00B10BAB" w:rsidP="00C573AD">
      <w:pPr>
        <w:pStyle w:val="CalistoQote"/>
      </w:pPr>
      <w:hyperlink r:id="rId24" w:anchor="40" w:history="1">
        <w:r w:rsidR="008E261C" w:rsidRPr="00BD25B0">
          <w:rPr>
            <w:rStyle w:val="Hyperlink"/>
          </w:rPr>
          <w:t>D&amp;C 29:41</w:t>
        </w:r>
      </w:hyperlink>
    </w:p>
    <w:p w14:paraId="0EAAB309" w14:textId="62B3D38E" w:rsidR="00952253" w:rsidRDefault="008E261C" w:rsidP="00C573AD">
      <w:pPr>
        <w:pStyle w:val="CalistoQote"/>
        <w:rPr>
          <w:rFonts w:eastAsia="Times New Roman" w:cs="Times New Roman"/>
        </w:rPr>
      </w:pPr>
      <w:r>
        <w:rPr>
          <w:rStyle w:val="verse-number"/>
          <w:rFonts w:eastAsia="Times New Roman" w:cs="Times New Roman"/>
        </w:rPr>
        <w:lastRenderedPageBreak/>
        <w:t xml:space="preserve">41 </w:t>
      </w:r>
      <w:r>
        <w:rPr>
          <w:rFonts w:eastAsia="Times New Roman" w:cs="Times New Roman"/>
        </w:rPr>
        <w:t>Wherefore, I, the Lord God, caused that he should be cast out from the Garden of Eden, from my presence, because of his transgression, wherein he became spiritually dead, which is the first death, even that same death which is the last death, which is spiritual, which shall be pronounced upon the wicked when I shall say: Depart, ye cursed.</w:t>
      </w:r>
      <w:r>
        <w:t xml:space="preserve">   </w:t>
      </w:r>
      <w:r w:rsidR="00952253">
        <w:t xml:space="preserve">  </w:t>
      </w:r>
    </w:p>
    <w:p w14:paraId="021253A3" w14:textId="77777777" w:rsidR="000B2399" w:rsidRDefault="00B13133" w:rsidP="008E261C">
      <w:pPr>
        <w:pStyle w:val="CalistoParagraph"/>
      </w:pPr>
      <w:r>
        <w:t>The example</w:t>
      </w:r>
      <w:r w:rsidR="0048564A">
        <w:t>s</w:t>
      </w:r>
      <w:r>
        <w:t xml:space="preserve"> cover </w:t>
      </w:r>
      <w:r w:rsidR="003E401C">
        <w:t>different</w:t>
      </w:r>
      <w:r>
        <w:t xml:space="preserve"> concepts, but it is important to understand that the use is </w:t>
      </w:r>
      <w:r w:rsidR="000B2399">
        <w:t xml:space="preserve">of the expression is </w:t>
      </w:r>
      <w:r>
        <w:t xml:space="preserve">part of the Lords </w:t>
      </w:r>
      <w:r w:rsidR="000B2399">
        <w:t>thinking</w:t>
      </w:r>
      <w:r w:rsidR="008E261C">
        <w:t xml:space="preserve"> for a very important reason</w:t>
      </w:r>
      <w:r>
        <w:t>. It is like showing patience and giving man plenty of time to learn and choose in this life or the next.</w:t>
      </w:r>
      <w:r w:rsidR="00952253">
        <w:t xml:space="preserve"> It is like forgiveness seventy times or as the Lord had g</w:t>
      </w:r>
      <w:r w:rsidR="000B2399">
        <w:t>iven</w:t>
      </w:r>
      <w:r w:rsidR="00952253">
        <w:t xml:space="preserve"> Denial seventy weeks for man to bring in everlasting righteousness.</w:t>
      </w:r>
    </w:p>
    <w:p w14:paraId="7C9272F5" w14:textId="0E808454" w:rsidR="008E261C" w:rsidRDefault="00952253" w:rsidP="008E261C">
      <w:pPr>
        <w:pStyle w:val="CalistoParagraph"/>
      </w:pPr>
      <w:r>
        <w:t>The rod, root and stem are the Lords allegory for this process.</w:t>
      </w:r>
      <w:r w:rsidR="008E261C">
        <w:t xml:space="preserve"> In Isaiah the reference to the </w:t>
      </w:r>
      <w:r w:rsidR="000F370D">
        <w:t>r</w:t>
      </w:r>
      <w:r w:rsidR="008E261C">
        <w:t xml:space="preserve">od of Jesse is first.  This suggests the person who is described, as the </w:t>
      </w:r>
      <w:r w:rsidR="000F370D">
        <w:t>r</w:t>
      </w:r>
      <w:r w:rsidR="008E261C">
        <w:t>oot of Jesse “Joseph Smith” will come first yet is last in the description.</w:t>
      </w:r>
      <w:r w:rsidR="000F370D">
        <w:t xml:space="preserve"> This </w:t>
      </w:r>
      <w:r w:rsidR="000B2399">
        <w:t>method of</w:t>
      </w:r>
      <w:r w:rsidR="000F370D">
        <w:t xml:space="preserve"> prophecy </w:t>
      </w:r>
      <w:r w:rsidR="000B2399">
        <w:t xml:space="preserve">is </w:t>
      </w:r>
      <w:r w:rsidR="000F370D">
        <w:t>the way of the Lord.</w:t>
      </w:r>
      <w:r w:rsidR="000B2399">
        <w:t xml:space="preserve"> The Lord always emphasizes the end before He clarifies the beginning. This causes us to think in a false order because we cannot see.</w:t>
      </w:r>
    </w:p>
    <w:p w14:paraId="50E43C7C" w14:textId="34187C68" w:rsidR="005C595D" w:rsidRDefault="00D72B90" w:rsidP="00952253">
      <w:pPr>
        <w:pStyle w:val="CalistoParagraph"/>
      </w:pPr>
      <w:r>
        <w:t xml:space="preserve">Man tends to place things in consecutive order and expects the first description to come forth followed by the next and so on.  That is a how </w:t>
      </w:r>
      <w:r w:rsidR="00952253">
        <w:t>most</w:t>
      </w:r>
      <w:r>
        <w:t xml:space="preserve"> think.  </w:t>
      </w:r>
      <w:r w:rsidR="00952253">
        <w:t xml:space="preserve">One should </w:t>
      </w:r>
      <w:r>
        <w:t xml:space="preserve">understand </w:t>
      </w:r>
      <w:r w:rsidR="00952253">
        <w:t>that</w:t>
      </w:r>
      <w:r>
        <w:t xml:space="preserve"> </w:t>
      </w:r>
      <w:r w:rsidR="000B2399">
        <w:t>later</w:t>
      </w:r>
      <w:r>
        <w:t xml:space="preserve"> events </w:t>
      </w:r>
      <w:r w:rsidR="00952253">
        <w:t xml:space="preserve">could give us </w:t>
      </w:r>
      <w:r w:rsidR="000B2399">
        <w:t xml:space="preserve">greater </w:t>
      </w:r>
      <w:r>
        <w:t>understand</w:t>
      </w:r>
      <w:r w:rsidR="00952253">
        <w:t>ing of</w:t>
      </w:r>
      <w:r>
        <w:t xml:space="preserve"> the first</w:t>
      </w:r>
      <w:r w:rsidR="00952253">
        <w:t>.</w:t>
      </w:r>
      <w:r>
        <w:t xml:space="preserve"> </w:t>
      </w:r>
      <w:r w:rsidR="00952253">
        <w:t xml:space="preserve">This is </w:t>
      </w:r>
      <w:r w:rsidR="000B2399">
        <w:t xml:space="preserve">basically </w:t>
      </w:r>
      <w:r w:rsidR="00952253">
        <w:t xml:space="preserve">why the Lord </w:t>
      </w:r>
      <w:r>
        <w:t>hide</w:t>
      </w:r>
      <w:r w:rsidR="00952253">
        <w:t>s</w:t>
      </w:r>
      <w:r>
        <w:t xml:space="preserve">-up the interpretation </w:t>
      </w:r>
      <w:r w:rsidR="000B2399">
        <w:t xml:space="preserve">of </w:t>
      </w:r>
      <w:r w:rsidR="00952253">
        <w:t xml:space="preserve">prophecy </w:t>
      </w:r>
      <w:r>
        <w:t xml:space="preserve">until the time </w:t>
      </w:r>
      <w:r w:rsidR="00952253">
        <w:t>of the end</w:t>
      </w:r>
      <w:r>
        <w:t xml:space="preserve">.  </w:t>
      </w:r>
      <w:r w:rsidR="00952253">
        <w:t>With the Lord patience is the best</w:t>
      </w:r>
      <w:r>
        <w:t xml:space="preserve"> </w:t>
      </w:r>
      <w:r w:rsidR="008E261C">
        <w:t xml:space="preserve">means of </w:t>
      </w:r>
      <w:r w:rsidR="000B2399">
        <w:t>obtaining knowledge</w:t>
      </w:r>
      <w:r>
        <w:t xml:space="preserve">. </w:t>
      </w:r>
    </w:p>
    <w:p w14:paraId="3186A049" w14:textId="668B2E3C" w:rsidR="000F370D" w:rsidRDefault="00A349A6" w:rsidP="000F370D">
      <w:pPr>
        <w:pStyle w:val="CalistoQote"/>
        <w:rPr>
          <w:rStyle w:val="Hyperlink"/>
        </w:rPr>
      </w:pPr>
      <w:r w:rsidRPr="00A349A6">
        <w:t xml:space="preserve"> </w:t>
      </w:r>
      <w:hyperlink r:id="rId25" w:anchor="0" w:history="1">
        <w:r w:rsidR="000F370D">
          <w:rPr>
            <w:rStyle w:val="Hyperlink"/>
          </w:rPr>
          <w:t>D&amp;C 113:1-6</w:t>
        </w:r>
      </w:hyperlink>
    </w:p>
    <w:p w14:paraId="70A56663" w14:textId="427FA14E" w:rsidR="000F370D" w:rsidRPr="000F370D" w:rsidRDefault="000F370D" w:rsidP="000F370D">
      <w:pPr>
        <w:pStyle w:val="CalistoQote"/>
      </w:pPr>
      <w:r w:rsidRPr="000F370D">
        <w:t>1 Who is the Stem of Jesse spoken of in the 1st, 2d, 3d, 4th, and 5th verses of the 11th chapter of Isaiah?</w:t>
      </w:r>
    </w:p>
    <w:p w14:paraId="1455C4DA" w14:textId="77777777" w:rsidR="000F370D" w:rsidRPr="000F370D" w:rsidRDefault="000F370D" w:rsidP="000F370D">
      <w:pPr>
        <w:pStyle w:val="CalistoQote"/>
      </w:pPr>
      <w:r w:rsidRPr="000F370D">
        <w:t>2 Verily thus saith the Lord: It is Christ.</w:t>
      </w:r>
    </w:p>
    <w:p w14:paraId="396D8D6D" w14:textId="24CBAF32" w:rsidR="000F370D" w:rsidRPr="000F370D" w:rsidRDefault="000F370D" w:rsidP="000F370D">
      <w:pPr>
        <w:pStyle w:val="CalistoQote"/>
      </w:pPr>
      <w:r w:rsidRPr="000F370D">
        <w:t xml:space="preserve">3 What is </w:t>
      </w:r>
      <w:r w:rsidRPr="00C9423C">
        <w:rPr>
          <w:color w:val="FF0000"/>
        </w:rPr>
        <w:t>the rod</w:t>
      </w:r>
      <w:r w:rsidRPr="000F370D">
        <w:t xml:space="preserve"> spoken of in the first verse of the 11th chapter of </w:t>
      </w:r>
      <w:proofErr w:type="gramStart"/>
      <w:r w:rsidRPr="000F370D">
        <w:t>Isaiah, that</w:t>
      </w:r>
      <w:proofErr w:type="gramEnd"/>
      <w:r w:rsidRPr="000F370D">
        <w:t xml:space="preserve"> should come of the Stem of Jesse?</w:t>
      </w:r>
    </w:p>
    <w:p w14:paraId="3AD76B36" w14:textId="77777777" w:rsidR="000F370D" w:rsidRPr="000F370D" w:rsidRDefault="000F370D" w:rsidP="000F370D">
      <w:pPr>
        <w:pStyle w:val="CalistoQote"/>
      </w:pPr>
      <w:r w:rsidRPr="000F370D">
        <w:t xml:space="preserve">4 Behold, thus saith the Lord: It is a servant in the hands of Christ, who is partly a descendant of Jesse as well as of Ephraim, or of the house of Joseph, on </w:t>
      </w:r>
      <w:r w:rsidRPr="00C9423C">
        <w:rPr>
          <w:color w:val="FF0000"/>
        </w:rPr>
        <w:t>whom there is laid much power</w:t>
      </w:r>
      <w:r w:rsidRPr="000F370D">
        <w:t>.</w:t>
      </w:r>
    </w:p>
    <w:p w14:paraId="4B7E70DD" w14:textId="77777777" w:rsidR="000F370D" w:rsidRDefault="00A349A6" w:rsidP="000F370D">
      <w:pPr>
        <w:pStyle w:val="CalistoQote"/>
      </w:pPr>
      <w:r w:rsidRPr="00A349A6">
        <w:t>5 </w:t>
      </w:r>
      <w:r>
        <w:t>“</w:t>
      </w:r>
      <w:r w:rsidRPr="00A349A6">
        <w:t xml:space="preserve">What is the </w:t>
      </w:r>
      <w:r w:rsidRPr="00C9423C">
        <w:rPr>
          <w:color w:val="FF0000"/>
        </w:rPr>
        <w:t>root of Jesse</w:t>
      </w:r>
      <w:r w:rsidRPr="00A349A6">
        <w:t xml:space="preserve"> spoken of in the 10th verse of the 11th chapter?</w:t>
      </w:r>
    </w:p>
    <w:p w14:paraId="4566079B" w14:textId="7E5C5058" w:rsidR="00A349A6" w:rsidRPr="000F370D" w:rsidRDefault="00A349A6" w:rsidP="000F370D">
      <w:pPr>
        <w:pStyle w:val="CalistoQote"/>
      </w:pPr>
      <w:r w:rsidRPr="00A349A6">
        <w:t xml:space="preserve">6 Behold, thus saith the Lord, it is a descendant of Jesse, as well as of Joseph, </w:t>
      </w:r>
      <w:r w:rsidRPr="00C9423C">
        <w:rPr>
          <w:color w:val="FF0000"/>
        </w:rPr>
        <w:t>unto whom rightly belongs the priesthood, and the keys of the kingdom, for an ensign, and for the gathering of my people in the last days</w:t>
      </w:r>
      <w:r w:rsidRPr="00A349A6">
        <w:t>.</w:t>
      </w:r>
      <w:r>
        <w:t>”</w:t>
      </w:r>
    </w:p>
    <w:p w14:paraId="61E04525" w14:textId="22AC6710" w:rsidR="000F370D" w:rsidRDefault="00A349A6" w:rsidP="000F370D">
      <w:pPr>
        <w:pStyle w:val="CalistoParagraph"/>
      </w:pPr>
      <w:r>
        <w:t>In this answer</w:t>
      </w:r>
      <w:r w:rsidR="00EC2E98">
        <w:t>,</w:t>
      </w:r>
      <w:r>
        <w:t xml:space="preserve"> Christ states </w:t>
      </w:r>
      <w:r w:rsidR="000B2399">
        <w:t xml:space="preserve">that </w:t>
      </w:r>
      <w:r>
        <w:t xml:space="preserve">the Root of Jesse is a descendant of Jesse and Joseph.  Is not Joseph Smith a descendant of Joseph?  More important description assigned to the Root of Jesse is also found in verse six which is the priesthood and keys of </w:t>
      </w:r>
      <w:r w:rsidR="004D7A40">
        <w:t xml:space="preserve">the kingdom.  What kingdom?  Kingdom of God </w:t>
      </w:r>
      <w:r w:rsidR="000F370D">
        <w:t>has risen</w:t>
      </w:r>
      <w:r w:rsidR="004D7A40">
        <w:t xml:space="preserve"> since Joseph Smith </w:t>
      </w:r>
      <w:r w:rsidR="009A05A9">
        <w:t>d</w:t>
      </w:r>
      <w:r w:rsidR="004D7A40">
        <w:t xml:space="preserve">ied in 1844 </w:t>
      </w:r>
      <w:r w:rsidR="00EC2E98">
        <w:t>yet today</w:t>
      </w:r>
      <w:r w:rsidR="000F370D">
        <w:t xml:space="preserve"> </w:t>
      </w:r>
      <w:r w:rsidR="009A05A9">
        <w:t xml:space="preserve">it </w:t>
      </w:r>
      <w:r w:rsidR="004D7A40">
        <w:t>has spread throughout the world</w:t>
      </w:r>
      <w:r w:rsidR="009A05A9">
        <w:t>,</w:t>
      </w:r>
      <w:r w:rsidR="000F370D">
        <w:t xml:space="preserve"> yet the Kingdom of Heaven was first</w:t>
      </w:r>
      <w:r w:rsidR="00EC2E98">
        <w:t xml:space="preserve"> </w:t>
      </w:r>
      <w:r w:rsidR="009A05A9">
        <w:t>and</w:t>
      </w:r>
      <w:r w:rsidR="00EC2E98">
        <w:t xml:space="preserve"> </w:t>
      </w:r>
      <w:r w:rsidR="000F370D">
        <w:t>rejected by the saints</w:t>
      </w:r>
      <w:r w:rsidR="00EC2E98">
        <w:t xml:space="preserve"> until the redemption </w:t>
      </w:r>
      <w:r w:rsidR="00C9423C">
        <w:t xml:space="preserve">of Zion </w:t>
      </w:r>
      <w:r w:rsidR="00EC2E98">
        <w:t>is completed</w:t>
      </w:r>
      <w:r w:rsidR="000F370D">
        <w:t>.</w:t>
      </w:r>
      <w:r w:rsidR="00C9423C">
        <w:t xml:space="preserve"> The rod was mentioned first in Isaiah, but he comes last. He will have much power, but Joseph Smith will have all of the </w:t>
      </w:r>
      <w:r w:rsidR="00C9423C">
        <w:lastRenderedPageBreak/>
        <w:t xml:space="preserve">authority. We think of power as authority, but </w:t>
      </w:r>
      <w:proofErr w:type="gramStart"/>
      <w:r w:rsidR="00C9423C">
        <w:t>is</w:t>
      </w:r>
      <w:proofErr w:type="gramEnd"/>
      <w:r w:rsidR="00C9423C">
        <w:t xml:space="preserve"> it not knowledge with the ability to understand what man cannot see.</w:t>
      </w:r>
    </w:p>
    <w:p w14:paraId="59C52C19" w14:textId="7686D7F3" w:rsidR="004D7A40" w:rsidRPr="00D06EA4" w:rsidRDefault="000F370D" w:rsidP="00627AFF">
      <w:pPr>
        <w:pStyle w:val="CalistoParagraph"/>
      </w:pPr>
      <w:r>
        <w:t xml:space="preserve">The rod of Jesse cannot come forth until the root of Jesse is established </w:t>
      </w:r>
      <w:r w:rsidR="00C9423C">
        <w:t>within</w:t>
      </w:r>
      <w:r w:rsidR="004D7A40">
        <w:t xml:space="preserve"> the world</w:t>
      </w:r>
      <w:r>
        <w:t>.</w:t>
      </w:r>
      <w:r w:rsidR="00627AFF">
        <w:t xml:space="preserve"> </w:t>
      </w:r>
      <w:r w:rsidR="00EC2E98">
        <w:t xml:space="preserve">The Rod of Jesse linage is described as part this and part that.  What does this mean?  Are most Americans today a </w:t>
      </w:r>
      <w:r w:rsidR="009A05A9">
        <w:t>mix</w:t>
      </w:r>
      <w:r w:rsidR="00EC2E98">
        <w:t xml:space="preserve"> that is party this and that?  This helps to suggest the Rod of Jesse is </w:t>
      </w:r>
      <w:r w:rsidR="009A05A9">
        <w:t xml:space="preserve">as </w:t>
      </w:r>
      <w:r w:rsidR="00EC2E98">
        <w:t xml:space="preserve">mixed </w:t>
      </w:r>
      <w:r w:rsidR="009A05A9">
        <w:t xml:space="preserve">in </w:t>
      </w:r>
      <w:r w:rsidR="00EC2E98">
        <w:t xml:space="preserve">linage </w:t>
      </w:r>
      <w:r w:rsidR="009A05A9">
        <w:t>as the</w:t>
      </w:r>
      <w:r w:rsidR="00EC2E98">
        <w:t xml:space="preserve"> Root of Jesse. </w:t>
      </w:r>
      <w:r w:rsidR="00627AFF">
        <w:t xml:space="preserve">Our only hope is to widely accept Joseph Smith as the </w:t>
      </w:r>
      <w:r w:rsidR="00EC2E98">
        <w:t xml:space="preserve">Root </w:t>
      </w:r>
      <w:r w:rsidR="00627AFF">
        <w:t>of</w:t>
      </w:r>
      <w:r w:rsidR="004D7A40">
        <w:t xml:space="preserve"> Jesse</w:t>
      </w:r>
      <w:r w:rsidR="00627AFF">
        <w:t xml:space="preserve">, but more important we must learn to see the need of the </w:t>
      </w:r>
      <w:r w:rsidR="00EC2E98">
        <w:t xml:space="preserve">Rod </w:t>
      </w:r>
      <w:r w:rsidR="00627AFF">
        <w:t>of Jesse as something yet to be. We cannot ignore him as if Joseph Smith is both</w:t>
      </w:r>
      <w:r w:rsidR="00C9423C">
        <w:t xml:space="preserve"> as some writers try to establish in the same way as many equate the restoration to be also the redemption of Zion.</w:t>
      </w:r>
      <w:r w:rsidR="00627AFF">
        <w:t xml:space="preserve"> </w:t>
      </w:r>
      <w:r w:rsidR="00C9423C">
        <w:t>A</w:t>
      </w:r>
      <w:r w:rsidR="00627AFF">
        <w:t xml:space="preserve">llegory </w:t>
      </w:r>
      <w:r w:rsidR="00C9423C">
        <w:t>causes us to think this way</w:t>
      </w:r>
      <w:r w:rsidR="00BB1406">
        <w:t xml:space="preserve"> </w:t>
      </w:r>
      <w:r w:rsidR="00627AFF">
        <w:t xml:space="preserve">because tradition </w:t>
      </w:r>
      <w:r w:rsidR="00BB1406">
        <w:t>refuses to</w:t>
      </w:r>
      <w:bookmarkStart w:id="0" w:name="_GoBack"/>
      <w:bookmarkEnd w:id="0"/>
      <w:r w:rsidR="00627AFF">
        <w:t xml:space="preserve"> see</w:t>
      </w:r>
      <w:r w:rsidR="00BB1406">
        <w:t>.</w:t>
      </w:r>
      <w:r w:rsidR="004D7A40">
        <w:t xml:space="preserve"> </w:t>
      </w:r>
    </w:p>
    <w:sectPr w:rsidR="004D7A40" w:rsidRPr="00D06EA4" w:rsidSect="00BC0181">
      <w:headerReference w:type="even" r:id="rId26"/>
      <w:footerReference w:type="even" r:id="rId27"/>
      <w:footerReference w:type="default" r:id="rId28"/>
      <w:pgSz w:w="12240" w:h="15840"/>
      <w:pgMar w:top="720" w:right="720" w:bottom="720" w:left="720" w:header="0" w:footer="0" w:gutter="0"/>
      <w:pgNumType w:start="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3B0797" w14:textId="77777777" w:rsidR="00C9423C" w:rsidRDefault="00C9423C">
      <w:pPr>
        <w:spacing w:after="0" w:line="240" w:lineRule="auto"/>
      </w:pPr>
      <w:r>
        <w:separator/>
      </w:r>
    </w:p>
  </w:endnote>
  <w:endnote w:type="continuationSeparator" w:id="0">
    <w:p w14:paraId="612E6957" w14:textId="77777777" w:rsidR="00C9423C" w:rsidRDefault="00C94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sto MT">
    <w:panose1 w:val="0204060305050503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G明朝B">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HGｺﾞｼｯｸM">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A00002BF" w:usb1="68C7FCFB" w:usb2="00000010" w:usb3="00000000" w:csb0="0002009F" w:csb1="00000000"/>
  </w:font>
  <w:font w:name="Eurostile">
    <w:panose1 w:val="020B050402020205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84882B" w14:textId="77777777" w:rsidR="00C9423C" w:rsidRDefault="00C9423C">
    <w:sdt>
      <w:sdtPr>
        <w:id w:val="969400743"/>
        <w:temporary/>
        <w:showingPlcHdr/>
      </w:sdtPr>
      <w:sdtContent>
        <w:r>
          <w:t>[Type text]</w:t>
        </w:r>
      </w:sdtContent>
    </w:sdt>
    <w:r>
      <w:ptab w:relativeTo="margin" w:alignment="center" w:leader="none"/>
    </w:r>
    <w:sdt>
      <w:sdtPr>
        <w:id w:val="969400748"/>
        <w:temporary/>
        <w:showingPlcHdr/>
      </w:sdtPr>
      <w:sdtContent>
        <w:r>
          <w:t>[Type text]</w:t>
        </w:r>
      </w:sdtContent>
    </w:sdt>
    <w:r>
      <w:ptab w:relativeTo="margin" w:alignment="right" w:leader="none"/>
    </w:r>
    <w:sdt>
      <w:sdtPr>
        <w:id w:val="969400753"/>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19114F" w14:textId="77777777" w:rsidR="00C9423C" w:rsidRDefault="00C9423C">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F79A63" w14:textId="77777777" w:rsidR="00C9423C" w:rsidRDefault="00C9423C">
      <w:pPr>
        <w:spacing w:after="0" w:line="240" w:lineRule="auto"/>
      </w:pPr>
      <w:r>
        <w:separator/>
      </w:r>
    </w:p>
  </w:footnote>
  <w:footnote w:type="continuationSeparator" w:id="0">
    <w:p w14:paraId="34ECF470" w14:textId="77777777" w:rsidR="00C9423C" w:rsidRDefault="00C9423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4FCB9" w14:textId="77777777" w:rsidR="00C9423C" w:rsidRDefault="00C9423C">
    <w:sdt>
      <w:sdtPr>
        <w:id w:val="171999623"/>
        <w:temporary/>
        <w:showingPlcHdr/>
      </w:sdtPr>
      <w:sdtContent>
        <w:r>
          <w:t>[Type text]</w:t>
        </w:r>
      </w:sdtContent>
    </w:sdt>
    <w:r>
      <w:ptab w:relativeTo="margin" w:alignment="center" w:leader="none"/>
    </w:r>
    <w:sdt>
      <w:sdtPr>
        <w:id w:val="171999624"/>
        <w:temporary/>
        <w:showingPlcHdr/>
      </w:sdtPr>
      <w:sdtContent>
        <w:r>
          <w:t>[Type text]</w:t>
        </w:r>
      </w:sdtContent>
    </w:sdt>
    <w:r>
      <w:ptab w:relativeTo="margin" w:alignment="right" w:leader="none"/>
    </w:r>
    <w:sdt>
      <w:sdtPr>
        <w:id w:val="171999625"/>
        <w:temporary/>
        <w:showingPlcHdr/>
      </w:sdtPr>
      <w:sdtContent>
        <w:r>
          <w:t>[Type text]</w:t>
        </w:r>
      </w:sdtContent>
    </w:sdt>
  </w:p>
  <w:p w14:paraId="042014DC" w14:textId="77777777" w:rsidR="00C9423C" w:rsidRDefault="00C9423C">
    <w:pPr>
      <w:pBdr>
        <w:bottom w:val="single" w:sz="4"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C6DC2"/>
    <w:multiLevelType w:val="multilevel"/>
    <w:tmpl w:val="0409001D"/>
    <w:styleLink w:val="CalistoQoteNumbered"/>
    <w:lvl w:ilvl="0">
      <w:start w:val="1"/>
      <w:numFmt w:val="decimal"/>
      <w:lvlText w:val="%1)"/>
      <w:lvlJc w:val="left"/>
      <w:pPr>
        <w:ind w:left="360" w:hanging="360"/>
      </w:pPr>
      <w:rPr>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72BC6F97"/>
    <w:multiLevelType w:val="multilevel"/>
    <w:tmpl w:val="9FF6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removeDateAndTime/>
  <w:proofState w:spelling="clean" w:grammar="clean"/>
  <w:attachedTemplate r:id="rId1"/>
  <w:defaultTabStop w:val="720"/>
  <w:drawingGridHorizontalSpacing w:val="100"/>
  <w:displayHorizontalDrawingGridEvery w:val="2"/>
  <w:characterSpacingControl w:val="doNotCompress"/>
  <w:hdrShapeDefaults>
    <o:shapedefaults v:ext="edit" spidmax="2050"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61A"/>
    <w:rsid w:val="00017066"/>
    <w:rsid w:val="000717D6"/>
    <w:rsid w:val="0008054D"/>
    <w:rsid w:val="000B2399"/>
    <w:rsid w:val="000F370D"/>
    <w:rsid w:val="00132EEE"/>
    <w:rsid w:val="0014105F"/>
    <w:rsid w:val="002224D8"/>
    <w:rsid w:val="00257576"/>
    <w:rsid w:val="0026389A"/>
    <w:rsid w:val="00263C02"/>
    <w:rsid w:val="002A38BD"/>
    <w:rsid w:val="002C625F"/>
    <w:rsid w:val="002D2658"/>
    <w:rsid w:val="002D5F28"/>
    <w:rsid w:val="00307D3F"/>
    <w:rsid w:val="003279DE"/>
    <w:rsid w:val="00331C99"/>
    <w:rsid w:val="003517A6"/>
    <w:rsid w:val="00373EEF"/>
    <w:rsid w:val="003764A7"/>
    <w:rsid w:val="003A0C95"/>
    <w:rsid w:val="003C7BF0"/>
    <w:rsid w:val="003D7F3C"/>
    <w:rsid w:val="003E401C"/>
    <w:rsid w:val="0040414A"/>
    <w:rsid w:val="004467B1"/>
    <w:rsid w:val="00476D4E"/>
    <w:rsid w:val="0048564A"/>
    <w:rsid w:val="0049533E"/>
    <w:rsid w:val="004B0E3E"/>
    <w:rsid w:val="004D7A40"/>
    <w:rsid w:val="00536FA7"/>
    <w:rsid w:val="00577715"/>
    <w:rsid w:val="005C595D"/>
    <w:rsid w:val="005D3110"/>
    <w:rsid w:val="005F0365"/>
    <w:rsid w:val="006120C2"/>
    <w:rsid w:val="00621C76"/>
    <w:rsid w:val="00627AFF"/>
    <w:rsid w:val="00640B2A"/>
    <w:rsid w:val="00644FC9"/>
    <w:rsid w:val="00652FC9"/>
    <w:rsid w:val="00655DB6"/>
    <w:rsid w:val="00802FCA"/>
    <w:rsid w:val="0083596B"/>
    <w:rsid w:val="00841F04"/>
    <w:rsid w:val="0084629E"/>
    <w:rsid w:val="008B3CD3"/>
    <w:rsid w:val="008C3790"/>
    <w:rsid w:val="008D648C"/>
    <w:rsid w:val="008E261C"/>
    <w:rsid w:val="009343C8"/>
    <w:rsid w:val="00935332"/>
    <w:rsid w:val="00952253"/>
    <w:rsid w:val="00962F1B"/>
    <w:rsid w:val="00973402"/>
    <w:rsid w:val="00990948"/>
    <w:rsid w:val="009943CD"/>
    <w:rsid w:val="009976E8"/>
    <w:rsid w:val="009A05A9"/>
    <w:rsid w:val="009A4A2B"/>
    <w:rsid w:val="009D761A"/>
    <w:rsid w:val="009E3560"/>
    <w:rsid w:val="00A349A6"/>
    <w:rsid w:val="00A51422"/>
    <w:rsid w:val="00A522CF"/>
    <w:rsid w:val="00A80351"/>
    <w:rsid w:val="00AA605F"/>
    <w:rsid w:val="00B10BAB"/>
    <w:rsid w:val="00B13133"/>
    <w:rsid w:val="00B47B2A"/>
    <w:rsid w:val="00B54BEA"/>
    <w:rsid w:val="00B55AE0"/>
    <w:rsid w:val="00B91319"/>
    <w:rsid w:val="00B91C6C"/>
    <w:rsid w:val="00BB1406"/>
    <w:rsid w:val="00BB29B2"/>
    <w:rsid w:val="00BB35EC"/>
    <w:rsid w:val="00BC0181"/>
    <w:rsid w:val="00BD25B0"/>
    <w:rsid w:val="00BE63B0"/>
    <w:rsid w:val="00C3719C"/>
    <w:rsid w:val="00C573AD"/>
    <w:rsid w:val="00C72FEB"/>
    <w:rsid w:val="00C802CA"/>
    <w:rsid w:val="00C9423C"/>
    <w:rsid w:val="00CA71D0"/>
    <w:rsid w:val="00CB58C9"/>
    <w:rsid w:val="00CC18BE"/>
    <w:rsid w:val="00CE5F1C"/>
    <w:rsid w:val="00CF53BF"/>
    <w:rsid w:val="00D027C5"/>
    <w:rsid w:val="00D02D54"/>
    <w:rsid w:val="00D059FD"/>
    <w:rsid w:val="00D06EA4"/>
    <w:rsid w:val="00D103AB"/>
    <w:rsid w:val="00D1709D"/>
    <w:rsid w:val="00D25EC1"/>
    <w:rsid w:val="00D31252"/>
    <w:rsid w:val="00D72B90"/>
    <w:rsid w:val="00D81F4C"/>
    <w:rsid w:val="00DE59DF"/>
    <w:rsid w:val="00E458EC"/>
    <w:rsid w:val="00E45BA2"/>
    <w:rsid w:val="00E76BB5"/>
    <w:rsid w:val="00E81930"/>
    <w:rsid w:val="00EC2E98"/>
    <w:rsid w:val="00EC7C06"/>
    <w:rsid w:val="00EF5618"/>
    <w:rsid w:val="00FE55FA"/>
    <w:rsid w:val="00FF1AEE"/>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white">
      <v:fill color="white"/>
      <o:colormru v:ext="edit" colors="#334c4f,#79b5b0,#b77851,#d1e1e3,#066,#7ea8ac,#4e767a,#293d3f"/>
    </o:shapedefaults>
    <o:shapelayout v:ext="edit">
      <o:idmap v:ext="edit" data="1"/>
    </o:shapelayout>
  </w:shapeDefaults>
  <w:decimalSymbol w:val="."/>
  <w:listSeparator w:val=","/>
  <w14:docId w14:val="4AD20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lang w:eastAsia="ja-JP"/>
    </w:rPr>
  </w:style>
  <w:style w:type="paragraph" w:styleId="Heading1">
    <w:name w:val="heading 1"/>
    <w:basedOn w:val="Normal"/>
    <w:next w:val="Normal"/>
    <w:link w:val="Heading1Ch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35E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35EC"/>
    <w:rPr>
      <w:rFonts w:ascii="Lucida Grande" w:hAnsi="Lucida Grande" w:cs="Lucida Grande"/>
      <w:sz w:val="18"/>
      <w:szCs w:val="18"/>
      <w:lang w:eastAsia="ja-JP"/>
    </w:rPr>
  </w:style>
  <w:style w:type="character" w:customStyle="1" w:styleId="verse-number">
    <w:name w:val="verse-number"/>
    <w:basedOn w:val="DefaultParagraphFont"/>
    <w:rsid w:val="00307D3F"/>
  </w:style>
  <w:style w:type="character" w:styleId="PageNumber">
    <w:name w:val="page number"/>
    <w:basedOn w:val="DefaultParagraphFont"/>
    <w:uiPriority w:val="99"/>
    <w:semiHidden/>
    <w:unhideWhenUsed/>
    <w:rsid w:val="00BC0181"/>
  </w:style>
  <w:style w:type="character" w:customStyle="1" w:styleId="clarity-word">
    <w:name w:val="clarity-word"/>
    <w:basedOn w:val="DefaultParagraphFont"/>
    <w:rsid w:val="00B13133"/>
  </w:style>
  <w:style w:type="character" w:customStyle="1" w:styleId="Heading1Char">
    <w:name w:val="Heading 1 Char"/>
    <w:basedOn w:val="DefaultParagraphFont"/>
    <w:link w:val="Heading1"/>
    <w:uiPriority w:val="9"/>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Pr>
      <w:rFonts w:asciiTheme="majorHAnsi" w:hAnsiTheme="majorHAnsi"/>
      <w:b/>
      <w:color w:val="313240" w:themeColor="text2" w:themeShade="BF"/>
      <w:sz w:val="20"/>
      <w:szCs w:val="20"/>
      <w:lang w:eastAsia="ja-JP"/>
    </w:rPr>
  </w:style>
  <w:style w:type="paragraph" w:customStyle="1" w:styleId="CalistoSubHeading">
    <w:name w:val="Calisto Sub Heading"/>
    <w:basedOn w:val="CalistoHeading"/>
    <w:next w:val="CalistoHeading"/>
    <w:qFormat/>
    <w:rsid w:val="002A38BD"/>
    <w:pPr>
      <w:spacing w:before="240" w:after="20"/>
    </w:pPr>
    <w:rPr>
      <w:sz w:val="32"/>
    </w:rPr>
  </w:style>
  <w:style w:type="paragraph" w:styleId="EndnoteText">
    <w:name w:val="endnote text"/>
    <w:basedOn w:val="Normal"/>
    <w:link w:val="EndnoteTextChar"/>
    <w:uiPriority w:val="99"/>
    <w:unhideWhenUsed/>
    <w:rsid w:val="002A38BD"/>
    <w:pPr>
      <w:spacing w:after="0" w:line="240" w:lineRule="auto"/>
    </w:pPr>
    <w:rPr>
      <w:rFonts w:eastAsiaTheme="minorEastAsia" w:cstheme="minorBidi"/>
      <w:sz w:val="24"/>
      <w:szCs w:val="24"/>
      <w:lang w:eastAsia="en-US"/>
    </w:rPr>
  </w:style>
  <w:style w:type="character" w:customStyle="1" w:styleId="EndnoteTextChar">
    <w:name w:val="Endnote Text Char"/>
    <w:basedOn w:val="DefaultParagraphFont"/>
    <w:link w:val="EndnoteText"/>
    <w:uiPriority w:val="99"/>
    <w:rsid w:val="002A38BD"/>
    <w:rPr>
      <w:rFonts w:eastAsiaTheme="minorEastAsia" w:cstheme="minorBidi"/>
      <w:sz w:val="24"/>
      <w:szCs w:val="24"/>
    </w:rPr>
  </w:style>
  <w:style w:type="character" w:styleId="Hyperlink">
    <w:name w:val="Hyperlink"/>
    <w:basedOn w:val="DefaultParagraphFont"/>
    <w:uiPriority w:val="99"/>
    <w:unhideWhenUsed/>
    <w:rsid w:val="00536FA7"/>
    <w:rPr>
      <w:color w:val="0000FF"/>
      <w:u w:val="single"/>
    </w:rPr>
  </w:style>
  <w:style w:type="character" w:styleId="FollowedHyperlink">
    <w:name w:val="FollowedHyperlink"/>
    <w:basedOn w:val="DefaultParagraphFont"/>
    <w:uiPriority w:val="99"/>
    <w:semiHidden/>
    <w:unhideWhenUsed/>
    <w:rsid w:val="005C595D"/>
    <w:rPr>
      <w:color w:val="C2A874" w:themeColor="followedHyperlink"/>
      <w:u w:val="single"/>
    </w:rPr>
  </w:style>
  <w:style w:type="paragraph" w:customStyle="1" w:styleId="CalistoHeading">
    <w:name w:val="Calisto Heading"/>
    <w:basedOn w:val="Normal"/>
    <w:autoRedefine/>
    <w:qFormat/>
    <w:rsid w:val="002A38BD"/>
    <w:pPr>
      <w:spacing w:after="120" w:line="240" w:lineRule="auto"/>
    </w:pPr>
    <w:rPr>
      <w:rFonts w:ascii="Calisto MT" w:eastAsia="Calibri" w:hAnsi="Calisto MT" w:cs="Times New Roman"/>
      <w:b/>
      <w:noProof/>
      <w:sz w:val="40"/>
      <w:lang w:eastAsia="en-US"/>
    </w:rPr>
  </w:style>
  <w:style w:type="paragraph" w:customStyle="1" w:styleId="CalistoParagraph">
    <w:name w:val="Calisto Paragraph"/>
    <w:autoRedefine/>
    <w:qFormat/>
    <w:rsid w:val="002A38BD"/>
    <w:pPr>
      <w:tabs>
        <w:tab w:val="left" w:pos="270"/>
      </w:tabs>
      <w:spacing w:before="120" w:after="120" w:line="240" w:lineRule="auto"/>
    </w:pPr>
    <w:rPr>
      <w:rFonts w:ascii="Calisto MT" w:eastAsiaTheme="majorEastAsia" w:hAnsi="Calisto MT" w:cstheme="majorBidi"/>
      <w:iCs/>
      <w:sz w:val="32"/>
      <w:szCs w:val="24"/>
    </w:rPr>
  </w:style>
  <w:style w:type="paragraph" w:customStyle="1" w:styleId="CalistoQote">
    <w:name w:val="Calisto Qote"/>
    <w:basedOn w:val="Normal"/>
    <w:autoRedefine/>
    <w:qFormat/>
    <w:rsid w:val="002A38BD"/>
    <w:pPr>
      <w:spacing w:before="120" w:after="120" w:line="240" w:lineRule="auto"/>
    </w:pPr>
    <w:rPr>
      <w:rFonts w:ascii="Calisto MT" w:eastAsiaTheme="majorEastAsia" w:hAnsi="Calisto MT" w:cstheme="majorBidi"/>
      <w:b/>
      <w:bCs/>
      <w:i/>
      <w:iCs/>
      <w:sz w:val="24"/>
      <w:szCs w:val="24"/>
      <w:lang w:eastAsia="en-US"/>
    </w:rPr>
  </w:style>
  <w:style w:type="numbering" w:customStyle="1" w:styleId="CalistoQoteNumbered">
    <w:name w:val="Calisto Qote Numbered"/>
    <w:basedOn w:val="NoList"/>
    <w:uiPriority w:val="99"/>
    <w:rsid w:val="00EC7C06"/>
    <w:pPr>
      <w:numPr>
        <w:numId w:val="1"/>
      </w:numPr>
    </w:pPr>
  </w:style>
  <w:style w:type="paragraph" w:customStyle="1" w:styleId="CalistoReference">
    <w:name w:val="Calisto Reference"/>
    <w:basedOn w:val="CalistoQote"/>
    <w:autoRedefine/>
    <w:qFormat/>
    <w:rsid w:val="00307D3F"/>
    <w:pPr>
      <w:ind w:left="720"/>
    </w:pPr>
    <w:rPr>
      <w:rFonts w:eastAsia="MS Mincho" w:cs="Times New Roman"/>
    </w:rPr>
  </w:style>
  <w:style w:type="paragraph" w:customStyle="1" w:styleId="CalistoSubHead">
    <w:name w:val="Calisto Sub Head"/>
    <w:basedOn w:val="CalistoParagraph"/>
    <w:next w:val="Normal"/>
    <w:qFormat/>
    <w:rsid w:val="00EC7C06"/>
    <w:rPr>
      <w:szCs w:val="32"/>
    </w:rPr>
  </w:style>
  <w:style w:type="character" w:customStyle="1" w:styleId="CalistoSubHeadingChar">
    <w:name w:val="Calisto Sub Heading Char"/>
    <w:qFormat/>
    <w:rsid w:val="00EC7C06"/>
    <w:rPr>
      <w:rFonts w:ascii="Calisto MT" w:hAnsi="Calisto MT"/>
      <w:b/>
      <w:iCs/>
      <w:noProof/>
      <w:sz w:val="28"/>
      <w:lang w:val="en-US" w:eastAsia="en-US" w:bidi="ar-SA"/>
    </w:rPr>
  </w:style>
  <w:style w:type="paragraph" w:customStyle="1" w:styleId="Chap">
    <w:name w:val="Chap #"/>
    <w:autoRedefine/>
    <w:qFormat/>
    <w:rsid w:val="00EC7C06"/>
    <w:pPr>
      <w:spacing w:after="0" w:line="240" w:lineRule="auto"/>
    </w:pPr>
    <w:rPr>
      <w:rFonts w:ascii="Eurostile" w:eastAsia="Calibri" w:hAnsi="Eurostile" w:cs="Times New Roman"/>
      <w:b/>
      <w:bCs/>
      <w:noProof/>
      <w:sz w:val="48"/>
      <w:szCs w:val="48"/>
    </w:rPr>
  </w:style>
  <w:style w:type="paragraph" w:styleId="NormalWeb">
    <w:name w:val="Normal (Web)"/>
    <w:basedOn w:val="Normal"/>
    <w:uiPriority w:val="99"/>
    <w:semiHidden/>
    <w:unhideWhenUsed/>
    <w:rsid w:val="00B47B2A"/>
    <w:pPr>
      <w:spacing w:before="100" w:beforeAutospacing="1" w:after="100" w:afterAutospacing="1" w:line="240" w:lineRule="auto"/>
    </w:pPr>
    <w:rPr>
      <w:rFonts w:ascii="Times" w:hAnsi="Times" w:cs="Times New Roman"/>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lang w:eastAsia="ja-JP"/>
    </w:rPr>
  </w:style>
  <w:style w:type="paragraph" w:styleId="Heading1">
    <w:name w:val="heading 1"/>
    <w:basedOn w:val="Normal"/>
    <w:next w:val="Normal"/>
    <w:link w:val="Heading1Ch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35E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35EC"/>
    <w:rPr>
      <w:rFonts w:ascii="Lucida Grande" w:hAnsi="Lucida Grande" w:cs="Lucida Grande"/>
      <w:sz w:val="18"/>
      <w:szCs w:val="18"/>
      <w:lang w:eastAsia="ja-JP"/>
    </w:rPr>
  </w:style>
  <w:style w:type="character" w:customStyle="1" w:styleId="verse-number">
    <w:name w:val="verse-number"/>
    <w:basedOn w:val="DefaultParagraphFont"/>
    <w:rsid w:val="00307D3F"/>
  </w:style>
  <w:style w:type="character" w:styleId="PageNumber">
    <w:name w:val="page number"/>
    <w:basedOn w:val="DefaultParagraphFont"/>
    <w:uiPriority w:val="99"/>
    <w:semiHidden/>
    <w:unhideWhenUsed/>
    <w:rsid w:val="00BC0181"/>
  </w:style>
  <w:style w:type="character" w:customStyle="1" w:styleId="clarity-word">
    <w:name w:val="clarity-word"/>
    <w:basedOn w:val="DefaultParagraphFont"/>
    <w:rsid w:val="00B13133"/>
  </w:style>
  <w:style w:type="character" w:customStyle="1" w:styleId="Heading1Char">
    <w:name w:val="Heading 1 Char"/>
    <w:basedOn w:val="DefaultParagraphFont"/>
    <w:link w:val="Heading1"/>
    <w:uiPriority w:val="9"/>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Pr>
      <w:rFonts w:asciiTheme="majorHAnsi" w:hAnsiTheme="majorHAnsi"/>
      <w:b/>
      <w:color w:val="313240" w:themeColor="text2" w:themeShade="BF"/>
      <w:sz w:val="20"/>
      <w:szCs w:val="20"/>
      <w:lang w:eastAsia="ja-JP"/>
    </w:rPr>
  </w:style>
  <w:style w:type="paragraph" w:customStyle="1" w:styleId="CalistoSubHeading">
    <w:name w:val="Calisto Sub Heading"/>
    <w:basedOn w:val="CalistoHeading"/>
    <w:next w:val="CalistoHeading"/>
    <w:qFormat/>
    <w:rsid w:val="002A38BD"/>
    <w:pPr>
      <w:spacing w:before="240" w:after="20"/>
    </w:pPr>
    <w:rPr>
      <w:sz w:val="32"/>
    </w:rPr>
  </w:style>
  <w:style w:type="paragraph" w:styleId="EndnoteText">
    <w:name w:val="endnote text"/>
    <w:basedOn w:val="Normal"/>
    <w:link w:val="EndnoteTextChar"/>
    <w:uiPriority w:val="99"/>
    <w:unhideWhenUsed/>
    <w:rsid w:val="002A38BD"/>
    <w:pPr>
      <w:spacing w:after="0" w:line="240" w:lineRule="auto"/>
    </w:pPr>
    <w:rPr>
      <w:rFonts w:eastAsiaTheme="minorEastAsia" w:cstheme="minorBidi"/>
      <w:sz w:val="24"/>
      <w:szCs w:val="24"/>
      <w:lang w:eastAsia="en-US"/>
    </w:rPr>
  </w:style>
  <w:style w:type="character" w:customStyle="1" w:styleId="EndnoteTextChar">
    <w:name w:val="Endnote Text Char"/>
    <w:basedOn w:val="DefaultParagraphFont"/>
    <w:link w:val="EndnoteText"/>
    <w:uiPriority w:val="99"/>
    <w:rsid w:val="002A38BD"/>
    <w:rPr>
      <w:rFonts w:eastAsiaTheme="minorEastAsia" w:cstheme="minorBidi"/>
      <w:sz w:val="24"/>
      <w:szCs w:val="24"/>
    </w:rPr>
  </w:style>
  <w:style w:type="character" w:styleId="Hyperlink">
    <w:name w:val="Hyperlink"/>
    <w:basedOn w:val="DefaultParagraphFont"/>
    <w:uiPriority w:val="99"/>
    <w:unhideWhenUsed/>
    <w:rsid w:val="00536FA7"/>
    <w:rPr>
      <w:color w:val="0000FF"/>
      <w:u w:val="single"/>
    </w:rPr>
  </w:style>
  <w:style w:type="character" w:styleId="FollowedHyperlink">
    <w:name w:val="FollowedHyperlink"/>
    <w:basedOn w:val="DefaultParagraphFont"/>
    <w:uiPriority w:val="99"/>
    <w:semiHidden/>
    <w:unhideWhenUsed/>
    <w:rsid w:val="005C595D"/>
    <w:rPr>
      <w:color w:val="C2A874" w:themeColor="followedHyperlink"/>
      <w:u w:val="single"/>
    </w:rPr>
  </w:style>
  <w:style w:type="paragraph" w:customStyle="1" w:styleId="CalistoHeading">
    <w:name w:val="Calisto Heading"/>
    <w:basedOn w:val="Normal"/>
    <w:autoRedefine/>
    <w:qFormat/>
    <w:rsid w:val="002A38BD"/>
    <w:pPr>
      <w:spacing w:after="120" w:line="240" w:lineRule="auto"/>
    </w:pPr>
    <w:rPr>
      <w:rFonts w:ascii="Calisto MT" w:eastAsia="Calibri" w:hAnsi="Calisto MT" w:cs="Times New Roman"/>
      <w:b/>
      <w:noProof/>
      <w:sz w:val="40"/>
      <w:lang w:eastAsia="en-US"/>
    </w:rPr>
  </w:style>
  <w:style w:type="paragraph" w:customStyle="1" w:styleId="CalistoParagraph">
    <w:name w:val="Calisto Paragraph"/>
    <w:autoRedefine/>
    <w:qFormat/>
    <w:rsid w:val="002A38BD"/>
    <w:pPr>
      <w:tabs>
        <w:tab w:val="left" w:pos="270"/>
      </w:tabs>
      <w:spacing w:before="120" w:after="120" w:line="240" w:lineRule="auto"/>
    </w:pPr>
    <w:rPr>
      <w:rFonts w:ascii="Calisto MT" w:eastAsiaTheme="majorEastAsia" w:hAnsi="Calisto MT" w:cstheme="majorBidi"/>
      <w:iCs/>
      <w:sz w:val="32"/>
      <w:szCs w:val="24"/>
    </w:rPr>
  </w:style>
  <w:style w:type="paragraph" w:customStyle="1" w:styleId="CalistoQote">
    <w:name w:val="Calisto Qote"/>
    <w:basedOn w:val="Normal"/>
    <w:autoRedefine/>
    <w:qFormat/>
    <w:rsid w:val="002A38BD"/>
    <w:pPr>
      <w:spacing w:before="120" w:after="120" w:line="240" w:lineRule="auto"/>
    </w:pPr>
    <w:rPr>
      <w:rFonts w:ascii="Calisto MT" w:eastAsiaTheme="majorEastAsia" w:hAnsi="Calisto MT" w:cstheme="majorBidi"/>
      <w:b/>
      <w:bCs/>
      <w:i/>
      <w:iCs/>
      <w:sz w:val="24"/>
      <w:szCs w:val="24"/>
      <w:lang w:eastAsia="en-US"/>
    </w:rPr>
  </w:style>
  <w:style w:type="numbering" w:customStyle="1" w:styleId="CalistoQoteNumbered">
    <w:name w:val="Calisto Qote Numbered"/>
    <w:basedOn w:val="NoList"/>
    <w:uiPriority w:val="99"/>
    <w:rsid w:val="00EC7C06"/>
    <w:pPr>
      <w:numPr>
        <w:numId w:val="1"/>
      </w:numPr>
    </w:pPr>
  </w:style>
  <w:style w:type="paragraph" w:customStyle="1" w:styleId="CalistoReference">
    <w:name w:val="Calisto Reference"/>
    <w:basedOn w:val="CalistoQote"/>
    <w:autoRedefine/>
    <w:qFormat/>
    <w:rsid w:val="00307D3F"/>
    <w:pPr>
      <w:ind w:left="720"/>
    </w:pPr>
    <w:rPr>
      <w:rFonts w:eastAsia="MS Mincho" w:cs="Times New Roman"/>
    </w:rPr>
  </w:style>
  <w:style w:type="paragraph" w:customStyle="1" w:styleId="CalistoSubHead">
    <w:name w:val="Calisto Sub Head"/>
    <w:basedOn w:val="CalistoParagraph"/>
    <w:next w:val="Normal"/>
    <w:qFormat/>
    <w:rsid w:val="00EC7C06"/>
    <w:rPr>
      <w:szCs w:val="32"/>
    </w:rPr>
  </w:style>
  <w:style w:type="character" w:customStyle="1" w:styleId="CalistoSubHeadingChar">
    <w:name w:val="Calisto Sub Heading Char"/>
    <w:qFormat/>
    <w:rsid w:val="00EC7C06"/>
    <w:rPr>
      <w:rFonts w:ascii="Calisto MT" w:hAnsi="Calisto MT"/>
      <w:b/>
      <w:iCs/>
      <w:noProof/>
      <w:sz w:val="28"/>
      <w:lang w:val="en-US" w:eastAsia="en-US" w:bidi="ar-SA"/>
    </w:rPr>
  </w:style>
  <w:style w:type="paragraph" w:customStyle="1" w:styleId="Chap">
    <w:name w:val="Chap #"/>
    <w:autoRedefine/>
    <w:qFormat/>
    <w:rsid w:val="00EC7C06"/>
    <w:pPr>
      <w:spacing w:after="0" w:line="240" w:lineRule="auto"/>
    </w:pPr>
    <w:rPr>
      <w:rFonts w:ascii="Eurostile" w:eastAsia="Calibri" w:hAnsi="Eurostile" w:cs="Times New Roman"/>
      <w:b/>
      <w:bCs/>
      <w:noProof/>
      <w:sz w:val="48"/>
      <w:szCs w:val="48"/>
    </w:rPr>
  </w:style>
  <w:style w:type="paragraph" w:styleId="NormalWeb">
    <w:name w:val="Normal (Web)"/>
    <w:basedOn w:val="Normal"/>
    <w:uiPriority w:val="99"/>
    <w:semiHidden/>
    <w:unhideWhenUsed/>
    <w:rsid w:val="00B47B2A"/>
    <w:pPr>
      <w:spacing w:before="100" w:beforeAutospacing="1" w:after="100" w:afterAutospacing="1" w:line="240" w:lineRule="auto"/>
    </w:pPr>
    <w:rPr>
      <w:rFonts w:ascii="Times" w:hAnsi="Times"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44844">
      <w:bodyDiv w:val="1"/>
      <w:marLeft w:val="0"/>
      <w:marRight w:val="0"/>
      <w:marTop w:val="0"/>
      <w:marBottom w:val="0"/>
      <w:divBdr>
        <w:top w:val="none" w:sz="0" w:space="0" w:color="auto"/>
        <w:left w:val="none" w:sz="0" w:space="0" w:color="auto"/>
        <w:bottom w:val="none" w:sz="0" w:space="0" w:color="auto"/>
        <w:right w:val="none" w:sz="0" w:space="0" w:color="auto"/>
      </w:divBdr>
      <w:divsChild>
        <w:div w:id="1382098997">
          <w:marLeft w:val="0"/>
          <w:marRight w:val="0"/>
          <w:marTop w:val="0"/>
          <w:marBottom w:val="0"/>
          <w:divBdr>
            <w:top w:val="none" w:sz="0" w:space="0" w:color="auto"/>
            <w:left w:val="none" w:sz="0" w:space="0" w:color="auto"/>
            <w:bottom w:val="none" w:sz="0" w:space="0" w:color="auto"/>
            <w:right w:val="none" w:sz="0" w:space="0" w:color="auto"/>
          </w:divBdr>
        </w:div>
      </w:divsChild>
    </w:div>
    <w:div w:id="79527544">
      <w:bodyDiv w:val="1"/>
      <w:marLeft w:val="0"/>
      <w:marRight w:val="0"/>
      <w:marTop w:val="0"/>
      <w:marBottom w:val="0"/>
      <w:divBdr>
        <w:top w:val="none" w:sz="0" w:space="0" w:color="auto"/>
        <w:left w:val="none" w:sz="0" w:space="0" w:color="auto"/>
        <w:bottom w:val="none" w:sz="0" w:space="0" w:color="auto"/>
        <w:right w:val="none" w:sz="0" w:space="0" w:color="auto"/>
      </w:divBdr>
      <w:divsChild>
        <w:div w:id="1247154698">
          <w:marLeft w:val="0"/>
          <w:marRight w:val="0"/>
          <w:marTop w:val="0"/>
          <w:marBottom w:val="0"/>
          <w:divBdr>
            <w:top w:val="none" w:sz="0" w:space="0" w:color="auto"/>
            <w:left w:val="none" w:sz="0" w:space="0" w:color="auto"/>
            <w:bottom w:val="none" w:sz="0" w:space="0" w:color="auto"/>
            <w:right w:val="none" w:sz="0" w:space="0" w:color="auto"/>
          </w:divBdr>
        </w:div>
      </w:divsChild>
    </w:div>
    <w:div w:id="266349143">
      <w:bodyDiv w:val="1"/>
      <w:marLeft w:val="0"/>
      <w:marRight w:val="0"/>
      <w:marTop w:val="0"/>
      <w:marBottom w:val="0"/>
      <w:divBdr>
        <w:top w:val="none" w:sz="0" w:space="0" w:color="auto"/>
        <w:left w:val="none" w:sz="0" w:space="0" w:color="auto"/>
        <w:bottom w:val="none" w:sz="0" w:space="0" w:color="auto"/>
        <w:right w:val="none" w:sz="0" w:space="0" w:color="auto"/>
      </w:divBdr>
    </w:div>
    <w:div w:id="272710639">
      <w:bodyDiv w:val="1"/>
      <w:marLeft w:val="0"/>
      <w:marRight w:val="0"/>
      <w:marTop w:val="0"/>
      <w:marBottom w:val="0"/>
      <w:divBdr>
        <w:top w:val="none" w:sz="0" w:space="0" w:color="auto"/>
        <w:left w:val="none" w:sz="0" w:space="0" w:color="auto"/>
        <w:bottom w:val="none" w:sz="0" w:space="0" w:color="auto"/>
        <w:right w:val="none" w:sz="0" w:space="0" w:color="auto"/>
      </w:divBdr>
      <w:divsChild>
        <w:div w:id="1529835491">
          <w:marLeft w:val="0"/>
          <w:marRight w:val="0"/>
          <w:marTop w:val="0"/>
          <w:marBottom w:val="0"/>
          <w:divBdr>
            <w:top w:val="none" w:sz="0" w:space="0" w:color="auto"/>
            <w:left w:val="none" w:sz="0" w:space="0" w:color="auto"/>
            <w:bottom w:val="none" w:sz="0" w:space="0" w:color="auto"/>
            <w:right w:val="none" w:sz="0" w:space="0" w:color="auto"/>
          </w:divBdr>
        </w:div>
      </w:divsChild>
    </w:div>
    <w:div w:id="297805364">
      <w:bodyDiv w:val="1"/>
      <w:marLeft w:val="0"/>
      <w:marRight w:val="0"/>
      <w:marTop w:val="0"/>
      <w:marBottom w:val="0"/>
      <w:divBdr>
        <w:top w:val="none" w:sz="0" w:space="0" w:color="auto"/>
        <w:left w:val="none" w:sz="0" w:space="0" w:color="auto"/>
        <w:bottom w:val="none" w:sz="0" w:space="0" w:color="auto"/>
        <w:right w:val="none" w:sz="0" w:space="0" w:color="auto"/>
      </w:divBdr>
      <w:divsChild>
        <w:div w:id="605382223">
          <w:marLeft w:val="0"/>
          <w:marRight w:val="0"/>
          <w:marTop w:val="0"/>
          <w:marBottom w:val="0"/>
          <w:divBdr>
            <w:top w:val="none" w:sz="0" w:space="0" w:color="auto"/>
            <w:left w:val="none" w:sz="0" w:space="0" w:color="auto"/>
            <w:bottom w:val="none" w:sz="0" w:space="0" w:color="auto"/>
            <w:right w:val="none" w:sz="0" w:space="0" w:color="auto"/>
          </w:divBdr>
        </w:div>
      </w:divsChild>
    </w:div>
    <w:div w:id="400755244">
      <w:bodyDiv w:val="1"/>
      <w:marLeft w:val="0"/>
      <w:marRight w:val="0"/>
      <w:marTop w:val="0"/>
      <w:marBottom w:val="0"/>
      <w:divBdr>
        <w:top w:val="none" w:sz="0" w:space="0" w:color="auto"/>
        <w:left w:val="none" w:sz="0" w:space="0" w:color="auto"/>
        <w:bottom w:val="none" w:sz="0" w:space="0" w:color="auto"/>
        <w:right w:val="none" w:sz="0" w:space="0" w:color="auto"/>
      </w:divBdr>
    </w:div>
    <w:div w:id="412045231">
      <w:bodyDiv w:val="1"/>
      <w:marLeft w:val="0"/>
      <w:marRight w:val="0"/>
      <w:marTop w:val="0"/>
      <w:marBottom w:val="0"/>
      <w:divBdr>
        <w:top w:val="none" w:sz="0" w:space="0" w:color="auto"/>
        <w:left w:val="none" w:sz="0" w:space="0" w:color="auto"/>
        <w:bottom w:val="none" w:sz="0" w:space="0" w:color="auto"/>
        <w:right w:val="none" w:sz="0" w:space="0" w:color="auto"/>
      </w:divBdr>
    </w:div>
    <w:div w:id="462575241">
      <w:bodyDiv w:val="1"/>
      <w:marLeft w:val="0"/>
      <w:marRight w:val="0"/>
      <w:marTop w:val="0"/>
      <w:marBottom w:val="0"/>
      <w:divBdr>
        <w:top w:val="none" w:sz="0" w:space="0" w:color="auto"/>
        <w:left w:val="none" w:sz="0" w:space="0" w:color="auto"/>
        <w:bottom w:val="none" w:sz="0" w:space="0" w:color="auto"/>
        <w:right w:val="none" w:sz="0" w:space="0" w:color="auto"/>
      </w:divBdr>
    </w:div>
    <w:div w:id="541403449">
      <w:bodyDiv w:val="1"/>
      <w:marLeft w:val="0"/>
      <w:marRight w:val="0"/>
      <w:marTop w:val="0"/>
      <w:marBottom w:val="0"/>
      <w:divBdr>
        <w:top w:val="none" w:sz="0" w:space="0" w:color="auto"/>
        <w:left w:val="none" w:sz="0" w:space="0" w:color="auto"/>
        <w:bottom w:val="none" w:sz="0" w:space="0" w:color="auto"/>
        <w:right w:val="none" w:sz="0" w:space="0" w:color="auto"/>
      </w:divBdr>
      <w:divsChild>
        <w:div w:id="1651784756">
          <w:marLeft w:val="0"/>
          <w:marRight w:val="0"/>
          <w:marTop w:val="0"/>
          <w:marBottom w:val="0"/>
          <w:divBdr>
            <w:top w:val="none" w:sz="0" w:space="0" w:color="auto"/>
            <w:left w:val="none" w:sz="0" w:space="0" w:color="auto"/>
            <w:bottom w:val="none" w:sz="0" w:space="0" w:color="auto"/>
            <w:right w:val="none" w:sz="0" w:space="0" w:color="auto"/>
          </w:divBdr>
        </w:div>
      </w:divsChild>
    </w:div>
    <w:div w:id="639112098">
      <w:bodyDiv w:val="1"/>
      <w:marLeft w:val="0"/>
      <w:marRight w:val="0"/>
      <w:marTop w:val="0"/>
      <w:marBottom w:val="0"/>
      <w:divBdr>
        <w:top w:val="none" w:sz="0" w:space="0" w:color="auto"/>
        <w:left w:val="none" w:sz="0" w:space="0" w:color="auto"/>
        <w:bottom w:val="none" w:sz="0" w:space="0" w:color="auto"/>
        <w:right w:val="none" w:sz="0" w:space="0" w:color="auto"/>
      </w:divBdr>
    </w:div>
    <w:div w:id="689142877">
      <w:bodyDiv w:val="1"/>
      <w:marLeft w:val="0"/>
      <w:marRight w:val="0"/>
      <w:marTop w:val="0"/>
      <w:marBottom w:val="0"/>
      <w:divBdr>
        <w:top w:val="none" w:sz="0" w:space="0" w:color="auto"/>
        <w:left w:val="none" w:sz="0" w:space="0" w:color="auto"/>
        <w:bottom w:val="none" w:sz="0" w:space="0" w:color="auto"/>
        <w:right w:val="none" w:sz="0" w:space="0" w:color="auto"/>
      </w:divBdr>
      <w:divsChild>
        <w:div w:id="1681733193">
          <w:marLeft w:val="0"/>
          <w:marRight w:val="0"/>
          <w:marTop w:val="0"/>
          <w:marBottom w:val="0"/>
          <w:divBdr>
            <w:top w:val="none" w:sz="0" w:space="0" w:color="auto"/>
            <w:left w:val="none" w:sz="0" w:space="0" w:color="auto"/>
            <w:bottom w:val="none" w:sz="0" w:space="0" w:color="auto"/>
            <w:right w:val="none" w:sz="0" w:space="0" w:color="auto"/>
          </w:divBdr>
        </w:div>
      </w:divsChild>
    </w:div>
    <w:div w:id="722871473">
      <w:bodyDiv w:val="1"/>
      <w:marLeft w:val="0"/>
      <w:marRight w:val="0"/>
      <w:marTop w:val="0"/>
      <w:marBottom w:val="0"/>
      <w:divBdr>
        <w:top w:val="none" w:sz="0" w:space="0" w:color="auto"/>
        <w:left w:val="none" w:sz="0" w:space="0" w:color="auto"/>
        <w:bottom w:val="none" w:sz="0" w:space="0" w:color="auto"/>
        <w:right w:val="none" w:sz="0" w:space="0" w:color="auto"/>
      </w:divBdr>
    </w:div>
    <w:div w:id="732890563">
      <w:bodyDiv w:val="1"/>
      <w:marLeft w:val="0"/>
      <w:marRight w:val="0"/>
      <w:marTop w:val="0"/>
      <w:marBottom w:val="0"/>
      <w:divBdr>
        <w:top w:val="none" w:sz="0" w:space="0" w:color="auto"/>
        <w:left w:val="none" w:sz="0" w:space="0" w:color="auto"/>
        <w:bottom w:val="none" w:sz="0" w:space="0" w:color="auto"/>
        <w:right w:val="none" w:sz="0" w:space="0" w:color="auto"/>
      </w:divBdr>
    </w:div>
    <w:div w:id="875778562">
      <w:bodyDiv w:val="1"/>
      <w:marLeft w:val="0"/>
      <w:marRight w:val="0"/>
      <w:marTop w:val="0"/>
      <w:marBottom w:val="0"/>
      <w:divBdr>
        <w:top w:val="none" w:sz="0" w:space="0" w:color="auto"/>
        <w:left w:val="none" w:sz="0" w:space="0" w:color="auto"/>
        <w:bottom w:val="none" w:sz="0" w:space="0" w:color="auto"/>
        <w:right w:val="none" w:sz="0" w:space="0" w:color="auto"/>
      </w:divBdr>
      <w:divsChild>
        <w:div w:id="499740778">
          <w:marLeft w:val="0"/>
          <w:marRight w:val="0"/>
          <w:marTop w:val="0"/>
          <w:marBottom w:val="0"/>
          <w:divBdr>
            <w:top w:val="none" w:sz="0" w:space="0" w:color="auto"/>
            <w:left w:val="none" w:sz="0" w:space="0" w:color="auto"/>
            <w:bottom w:val="none" w:sz="0" w:space="0" w:color="auto"/>
            <w:right w:val="none" w:sz="0" w:space="0" w:color="auto"/>
          </w:divBdr>
        </w:div>
      </w:divsChild>
    </w:div>
    <w:div w:id="1000153860">
      <w:bodyDiv w:val="1"/>
      <w:marLeft w:val="0"/>
      <w:marRight w:val="0"/>
      <w:marTop w:val="0"/>
      <w:marBottom w:val="0"/>
      <w:divBdr>
        <w:top w:val="none" w:sz="0" w:space="0" w:color="auto"/>
        <w:left w:val="none" w:sz="0" w:space="0" w:color="auto"/>
        <w:bottom w:val="none" w:sz="0" w:space="0" w:color="auto"/>
        <w:right w:val="none" w:sz="0" w:space="0" w:color="auto"/>
      </w:divBdr>
    </w:div>
    <w:div w:id="1060131218">
      <w:bodyDiv w:val="1"/>
      <w:marLeft w:val="0"/>
      <w:marRight w:val="0"/>
      <w:marTop w:val="0"/>
      <w:marBottom w:val="0"/>
      <w:divBdr>
        <w:top w:val="none" w:sz="0" w:space="0" w:color="auto"/>
        <w:left w:val="none" w:sz="0" w:space="0" w:color="auto"/>
        <w:bottom w:val="none" w:sz="0" w:space="0" w:color="auto"/>
        <w:right w:val="none" w:sz="0" w:space="0" w:color="auto"/>
      </w:divBdr>
    </w:div>
    <w:div w:id="1224833095">
      <w:bodyDiv w:val="1"/>
      <w:marLeft w:val="0"/>
      <w:marRight w:val="0"/>
      <w:marTop w:val="0"/>
      <w:marBottom w:val="0"/>
      <w:divBdr>
        <w:top w:val="none" w:sz="0" w:space="0" w:color="auto"/>
        <w:left w:val="none" w:sz="0" w:space="0" w:color="auto"/>
        <w:bottom w:val="none" w:sz="0" w:space="0" w:color="auto"/>
        <w:right w:val="none" w:sz="0" w:space="0" w:color="auto"/>
      </w:divBdr>
      <w:divsChild>
        <w:div w:id="1100219324">
          <w:marLeft w:val="0"/>
          <w:marRight w:val="0"/>
          <w:marTop w:val="0"/>
          <w:marBottom w:val="0"/>
          <w:divBdr>
            <w:top w:val="none" w:sz="0" w:space="0" w:color="auto"/>
            <w:left w:val="none" w:sz="0" w:space="0" w:color="auto"/>
            <w:bottom w:val="none" w:sz="0" w:space="0" w:color="auto"/>
            <w:right w:val="none" w:sz="0" w:space="0" w:color="auto"/>
          </w:divBdr>
        </w:div>
      </w:divsChild>
    </w:div>
    <w:div w:id="1247417692">
      <w:bodyDiv w:val="1"/>
      <w:marLeft w:val="0"/>
      <w:marRight w:val="0"/>
      <w:marTop w:val="0"/>
      <w:marBottom w:val="0"/>
      <w:divBdr>
        <w:top w:val="none" w:sz="0" w:space="0" w:color="auto"/>
        <w:left w:val="none" w:sz="0" w:space="0" w:color="auto"/>
        <w:bottom w:val="none" w:sz="0" w:space="0" w:color="auto"/>
        <w:right w:val="none" w:sz="0" w:space="0" w:color="auto"/>
      </w:divBdr>
      <w:divsChild>
        <w:div w:id="1943106256">
          <w:marLeft w:val="0"/>
          <w:marRight w:val="0"/>
          <w:marTop w:val="0"/>
          <w:marBottom w:val="0"/>
          <w:divBdr>
            <w:top w:val="none" w:sz="0" w:space="0" w:color="auto"/>
            <w:left w:val="none" w:sz="0" w:space="0" w:color="auto"/>
            <w:bottom w:val="none" w:sz="0" w:space="0" w:color="auto"/>
            <w:right w:val="none" w:sz="0" w:space="0" w:color="auto"/>
          </w:divBdr>
        </w:div>
      </w:divsChild>
    </w:div>
    <w:div w:id="1272972904">
      <w:bodyDiv w:val="1"/>
      <w:marLeft w:val="0"/>
      <w:marRight w:val="0"/>
      <w:marTop w:val="0"/>
      <w:marBottom w:val="0"/>
      <w:divBdr>
        <w:top w:val="none" w:sz="0" w:space="0" w:color="auto"/>
        <w:left w:val="none" w:sz="0" w:space="0" w:color="auto"/>
        <w:bottom w:val="none" w:sz="0" w:space="0" w:color="auto"/>
        <w:right w:val="none" w:sz="0" w:space="0" w:color="auto"/>
      </w:divBdr>
    </w:div>
    <w:div w:id="1281302114">
      <w:bodyDiv w:val="1"/>
      <w:marLeft w:val="0"/>
      <w:marRight w:val="0"/>
      <w:marTop w:val="0"/>
      <w:marBottom w:val="0"/>
      <w:divBdr>
        <w:top w:val="none" w:sz="0" w:space="0" w:color="auto"/>
        <w:left w:val="none" w:sz="0" w:space="0" w:color="auto"/>
        <w:bottom w:val="none" w:sz="0" w:space="0" w:color="auto"/>
        <w:right w:val="none" w:sz="0" w:space="0" w:color="auto"/>
      </w:divBdr>
    </w:div>
    <w:div w:id="1292634046">
      <w:bodyDiv w:val="1"/>
      <w:marLeft w:val="0"/>
      <w:marRight w:val="0"/>
      <w:marTop w:val="0"/>
      <w:marBottom w:val="0"/>
      <w:divBdr>
        <w:top w:val="none" w:sz="0" w:space="0" w:color="auto"/>
        <w:left w:val="none" w:sz="0" w:space="0" w:color="auto"/>
        <w:bottom w:val="none" w:sz="0" w:space="0" w:color="auto"/>
        <w:right w:val="none" w:sz="0" w:space="0" w:color="auto"/>
      </w:divBdr>
      <w:divsChild>
        <w:div w:id="1783186776">
          <w:marLeft w:val="0"/>
          <w:marRight w:val="0"/>
          <w:marTop w:val="0"/>
          <w:marBottom w:val="0"/>
          <w:divBdr>
            <w:top w:val="none" w:sz="0" w:space="0" w:color="auto"/>
            <w:left w:val="none" w:sz="0" w:space="0" w:color="auto"/>
            <w:bottom w:val="none" w:sz="0" w:space="0" w:color="auto"/>
            <w:right w:val="none" w:sz="0" w:space="0" w:color="auto"/>
          </w:divBdr>
        </w:div>
      </w:divsChild>
    </w:div>
    <w:div w:id="1354110404">
      <w:bodyDiv w:val="1"/>
      <w:marLeft w:val="0"/>
      <w:marRight w:val="0"/>
      <w:marTop w:val="0"/>
      <w:marBottom w:val="0"/>
      <w:divBdr>
        <w:top w:val="none" w:sz="0" w:space="0" w:color="auto"/>
        <w:left w:val="none" w:sz="0" w:space="0" w:color="auto"/>
        <w:bottom w:val="none" w:sz="0" w:space="0" w:color="auto"/>
        <w:right w:val="none" w:sz="0" w:space="0" w:color="auto"/>
      </w:divBdr>
    </w:div>
    <w:div w:id="1419794046">
      <w:bodyDiv w:val="1"/>
      <w:marLeft w:val="0"/>
      <w:marRight w:val="0"/>
      <w:marTop w:val="0"/>
      <w:marBottom w:val="0"/>
      <w:divBdr>
        <w:top w:val="none" w:sz="0" w:space="0" w:color="auto"/>
        <w:left w:val="none" w:sz="0" w:space="0" w:color="auto"/>
        <w:bottom w:val="none" w:sz="0" w:space="0" w:color="auto"/>
        <w:right w:val="none" w:sz="0" w:space="0" w:color="auto"/>
      </w:divBdr>
    </w:div>
    <w:div w:id="1542091028">
      <w:bodyDiv w:val="1"/>
      <w:marLeft w:val="0"/>
      <w:marRight w:val="0"/>
      <w:marTop w:val="0"/>
      <w:marBottom w:val="0"/>
      <w:divBdr>
        <w:top w:val="none" w:sz="0" w:space="0" w:color="auto"/>
        <w:left w:val="none" w:sz="0" w:space="0" w:color="auto"/>
        <w:bottom w:val="none" w:sz="0" w:space="0" w:color="auto"/>
        <w:right w:val="none" w:sz="0" w:space="0" w:color="auto"/>
      </w:divBdr>
    </w:div>
    <w:div w:id="1553688724">
      <w:bodyDiv w:val="1"/>
      <w:marLeft w:val="0"/>
      <w:marRight w:val="0"/>
      <w:marTop w:val="0"/>
      <w:marBottom w:val="0"/>
      <w:divBdr>
        <w:top w:val="none" w:sz="0" w:space="0" w:color="auto"/>
        <w:left w:val="none" w:sz="0" w:space="0" w:color="auto"/>
        <w:bottom w:val="none" w:sz="0" w:space="0" w:color="auto"/>
        <w:right w:val="none" w:sz="0" w:space="0" w:color="auto"/>
      </w:divBdr>
      <w:divsChild>
        <w:div w:id="1047920686">
          <w:marLeft w:val="0"/>
          <w:marRight w:val="0"/>
          <w:marTop w:val="0"/>
          <w:marBottom w:val="0"/>
          <w:divBdr>
            <w:top w:val="none" w:sz="0" w:space="0" w:color="auto"/>
            <w:left w:val="none" w:sz="0" w:space="0" w:color="auto"/>
            <w:bottom w:val="none" w:sz="0" w:space="0" w:color="auto"/>
            <w:right w:val="none" w:sz="0" w:space="0" w:color="auto"/>
          </w:divBdr>
          <w:divsChild>
            <w:div w:id="516389031">
              <w:marLeft w:val="0"/>
              <w:marRight w:val="0"/>
              <w:marTop w:val="0"/>
              <w:marBottom w:val="0"/>
              <w:divBdr>
                <w:top w:val="none" w:sz="0" w:space="0" w:color="auto"/>
                <w:left w:val="none" w:sz="0" w:space="0" w:color="auto"/>
                <w:bottom w:val="none" w:sz="0" w:space="0" w:color="auto"/>
                <w:right w:val="none" w:sz="0" w:space="0" w:color="auto"/>
              </w:divBdr>
              <w:divsChild>
                <w:div w:id="215745026">
                  <w:marLeft w:val="0"/>
                  <w:marRight w:val="0"/>
                  <w:marTop w:val="0"/>
                  <w:marBottom w:val="1020"/>
                  <w:divBdr>
                    <w:top w:val="none" w:sz="0" w:space="0" w:color="auto"/>
                    <w:left w:val="none" w:sz="0" w:space="0" w:color="auto"/>
                    <w:bottom w:val="none" w:sz="0" w:space="0" w:color="auto"/>
                    <w:right w:val="none" w:sz="0" w:space="0" w:color="auto"/>
                  </w:divBdr>
                  <w:divsChild>
                    <w:div w:id="717819175">
                      <w:marLeft w:val="0"/>
                      <w:marRight w:val="0"/>
                      <w:marTop w:val="0"/>
                      <w:marBottom w:val="0"/>
                      <w:divBdr>
                        <w:top w:val="none" w:sz="0" w:space="0" w:color="auto"/>
                        <w:left w:val="none" w:sz="0" w:space="0" w:color="auto"/>
                        <w:bottom w:val="none" w:sz="0" w:space="0" w:color="auto"/>
                        <w:right w:val="none" w:sz="0" w:space="0" w:color="auto"/>
                      </w:divBdr>
                      <w:divsChild>
                        <w:div w:id="107899619">
                          <w:marLeft w:val="0"/>
                          <w:marRight w:val="0"/>
                          <w:marTop w:val="0"/>
                          <w:marBottom w:val="0"/>
                          <w:divBdr>
                            <w:top w:val="none" w:sz="0" w:space="0" w:color="auto"/>
                            <w:left w:val="none" w:sz="0" w:space="0" w:color="auto"/>
                            <w:bottom w:val="none" w:sz="0" w:space="0" w:color="auto"/>
                            <w:right w:val="none" w:sz="0" w:space="0" w:color="auto"/>
                          </w:divBdr>
                          <w:divsChild>
                            <w:div w:id="1477063597">
                              <w:marLeft w:val="0"/>
                              <w:marRight w:val="0"/>
                              <w:marTop w:val="0"/>
                              <w:marBottom w:val="0"/>
                              <w:divBdr>
                                <w:top w:val="none" w:sz="0" w:space="0" w:color="auto"/>
                                <w:left w:val="none" w:sz="0" w:space="0" w:color="auto"/>
                                <w:bottom w:val="none" w:sz="0" w:space="0" w:color="auto"/>
                                <w:right w:val="none" w:sz="0" w:space="0" w:color="auto"/>
                              </w:divBdr>
                              <w:divsChild>
                                <w:div w:id="1722560774">
                                  <w:marLeft w:val="0"/>
                                  <w:marRight w:val="0"/>
                                  <w:marTop w:val="0"/>
                                  <w:marBottom w:val="0"/>
                                  <w:divBdr>
                                    <w:top w:val="none" w:sz="0" w:space="0" w:color="auto"/>
                                    <w:left w:val="none" w:sz="0" w:space="0" w:color="auto"/>
                                    <w:bottom w:val="none" w:sz="0" w:space="0" w:color="auto"/>
                                    <w:right w:val="none" w:sz="0" w:space="0" w:color="auto"/>
                                  </w:divBdr>
                                  <w:divsChild>
                                    <w:div w:id="1074011494">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1354030">
      <w:bodyDiv w:val="1"/>
      <w:marLeft w:val="0"/>
      <w:marRight w:val="0"/>
      <w:marTop w:val="0"/>
      <w:marBottom w:val="0"/>
      <w:divBdr>
        <w:top w:val="none" w:sz="0" w:space="0" w:color="auto"/>
        <w:left w:val="none" w:sz="0" w:space="0" w:color="auto"/>
        <w:bottom w:val="none" w:sz="0" w:space="0" w:color="auto"/>
        <w:right w:val="none" w:sz="0" w:space="0" w:color="auto"/>
      </w:divBdr>
      <w:divsChild>
        <w:div w:id="926040571">
          <w:marLeft w:val="0"/>
          <w:marRight w:val="0"/>
          <w:marTop w:val="0"/>
          <w:marBottom w:val="0"/>
          <w:divBdr>
            <w:top w:val="none" w:sz="0" w:space="0" w:color="auto"/>
            <w:left w:val="none" w:sz="0" w:space="0" w:color="auto"/>
            <w:bottom w:val="none" w:sz="0" w:space="0" w:color="auto"/>
            <w:right w:val="none" w:sz="0" w:space="0" w:color="auto"/>
          </w:divBdr>
        </w:div>
      </w:divsChild>
    </w:div>
    <w:div w:id="1676761159">
      <w:bodyDiv w:val="1"/>
      <w:marLeft w:val="0"/>
      <w:marRight w:val="0"/>
      <w:marTop w:val="0"/>
      <w:marBottom w:val="0"/>
      <w:divBdr>
        <w:top w:val="none" w:sz="0" w:space="0" w:color="auto"/>
        <w:left w:val="none" w:sz="0" w:space="0" w:color="auto"/>
        <w:bottom w:val="none" w:sz="0" w:space="0" w:color="auto"/>
        <w:right w:val="none" w:sz="0" w:space="0" w:color="auto"/>
      </w:divBdr>
      <w:divsChild>
        <w:div w:id="969092418">
          <w:marLeft w:val="0"/>
          <w:marRight w:val="0"/>
          <w:marTop w:val="0"/>
          <w:marBottom w:val="0"/>
          <w:divBdr>
            <w:top w:val="none" w:sz="0" w:space="0" w:color="auto"/>
            <w:left w:val="none" w:sz="0" w:space="0" w:color="auto"/>
            <w:bottom w:val="none" w:sz="0" w:space="0" w:color="auto"/>
            <w:right w:val="none" w:sz="0" w:space="0" w:color="auto"/>
          </w:divBdr>
        </w:div>
      </w:divsChild>
    </w:div>
    <w:div w:id="1781144317">
      <w:bodyDiv w:val="1"/>
      <w:marLeft w:val="0"/>
      <w:marRight w:val="0"/>
      <w:marTop w:val="0"/>
      <w:marBottom w:val="0"/>
      <w:divBdr>
        <w:top w:val="none" w:sz="0" w:space="0" w:color="auto"/>
        <w:left w:val="none" w:sz="0" w:space="0" w:color="auto"/>
        <w:bottom w:val="none" w:sz="0" w:space="0" w:color="auto"/>
        <w:right w:val="none" w:sz="0" w:space="0" w:color="auto"/>
      </w:divBdr>
    </w:div>
    <w:div w:id="1799837935">
      <w:bodyDiv w:val="1"/>
      <w:marLeft w:val="0"/>
      <w:marRight w:val="0"/>
      <w:marTop w:val="0"/>
      <w:marBottom w:val="0"/>
      <w:divBdr>
        <w:top w:val="none" w:sz="0" w:space="0" w:color="auto"/>
        <w:left w:val="none" w:sz="0" w:space="0" w:color="auto"/>
        <w:bottom w:val="none" w:sz="0" w:space="0" w:color="auto"/>
        <w:right w:val="none" w:sz="0" w:space="0" w:color="auto"/>
      </w:divBdr>
      <w:divsChild>
        <w:div w:id="868686145">
          <w:marLeft w:val="0"/>
          <w:marRight w:val="0"/>
          <w:marTop w:val="0"/>
          <w:marBottom w:val="0"/>
          <w:divBdr>
            <w:top w:val="none" w:sz="0" w:space="0" w:color="auto"/>
            <w:left w:val="none" w:sz="0" w:space="0" w:color="auto"/>
            <w:bottom w:val="none" w:sz="0" w:space="0" w:color="auto"/>
            <w:right w:val="none" w:sz="0" w:space="0" w:color="auto"/>
          </w:divBdr>
        </w:div>
      </w:divsChild>
    </w:div>
    <w:div w:id="1813866459">
      <w:bodyDiv w:val="1"/>
      <w:marLeft w:val="0"/>
      <w:marRight w:val="0"/>
      <w:marTop w:val="0"/>
      <w:marBottom w:val="0"/>
      <w:divBdr>
        <w:top w:val="none" w:sz="0" w:space="0" w:color="auto"/>
        <w:left w:val="none" w:sz="0" w:space="0" w:color="auto"/>
        <w:bottom w:val="none" w:sz="0" w:space="0" w:color="auto"/>
        <w:right w:val="none" w:sz="0" w:space="0" w:color="auto"/>
      </w:divBdr>
      <w:divsChild>
        <w:div w:id="1000767209">
          <w:marLeft w:val="0"/>
          <w:marRight w:val="0"/>
          <w:marTop w:val="0"/>
          <w:marBottom w:val="0"/>
          <w:divBdr>
            <w:top w:val="none" w:sz="0" w:space="0" w:color="auto"/>
            <w:left w:val="none" w:sz="0" w:space="0" w:color="auto"/>
            <w:bottom w:val="none" w:sz="0" w:space="0" w:color="auto"/>
            <w:right w:val="none" w:sz="0" w:space="0" w:color="auto"/>
          </w:divBdr>
        </w:div>
      </w:divsChild>
    </w:div>
    <w:div w:id="1816490998">
      <w:bodyDiv w:val="1"/>
      <w:marLeft w:val="0"/>
      <w:marRight w:val="0"/>
      <w:marTop w:val="0"/>
      <w:marBottom w:val="0"/>
      <w:divBdr>
        <w:top w:val="none" w:sz="0" w:space="0" w:color="auto"/>
        <w:left w:val="none" w:sz="0" w:space="0" w:color="auto"/>
        <w:bottom w:val="none" w:sz="0" w:space="0" w:color="auto"/>
        <w:right w:val="none" w:sz="0" w:space="0" w:color="auto"/>
      </w:divBdr>
    </w:div>
    <w:div w:id="1841308561">
      <w:bodyDiv w:val="1"/>
      <w:marLeft w:val="0"/>
      <w:marRight w:val="0"/>
      <w:marTop w:val="0"/>
      <w:marBottom w:val="0"/>
      <w:divBdr>
        <w:top w:val="none" w:sz="0" w:space="0" w:color="auto"/>
        <w:left w:val="none" w:sz="0" w:space="0" w:color="auto"/>
        <w:bottom w:val="none" w:sz="0" w:space="0" w:color="auto"/>
        <w:right w:val="none" w:sz="0" w:space="0" w:color="auto"/>
      </w:divBdr>
      <w:divsChild>
        <w:div w:id="547038000">
          <w:marLeft w:val="0"/>
          <w:marRight w:val="0"/>
          <w:marTop w:val="0"/>
          <w:marBottom w:val="0"/>
          <w:divBdr>
            <w:top w:val="none" w:sz="0" w:space="0" w:color="auto"/>
            <w:left w:val="none" w:sz="0" w:space="0" w:color="auto"/>
            <w:bottom w:val="none" w:sz="0" w:space="0" w:color="auto"/>
            <w:right w:val="none" w:sz="0" w:space="0" w:color="auto"/>
          </w:divBdr>
        </w:div>
      </w:divsChild>
    </w:div>
    <w:div w:id="1938321428">
      <w:bodyDiv w:val="1"/>
      <w:marLeft w:val="0"/>
      <w:marRight w:val="0"/>
      <w:marTop w:val="0"/>
      <w:marBottom w:val="0"/>
      <w:divBdr>
        <w:top w:val="none" w:sz="0" w:space="0" w:color="auto"/>
        <w:left w:val="none" w:sz="0" w:space="0" w:color="auto"/>
        <w:bottom w:val="none" w:sz="0" w:space="0" w:color="auto"/>
        <w:right w:val="none" w:sz="0" w:space="0" w:color="auto"/>
      </w:divBdr>
    </w:div>
    <w:div w:id="1973561762">
      <w:bodyDiv w:val="1"/>
      <w:marLeft w:val="0"/>
      <w:marRight w:val="0"/>
      <w:marTop w:val="0"/>
      <w:marBottom w:val="0"/>
      <w:divBdr>
        <w:top w:val="none" w:sz="0" w:space="0" w:color="auto"/>
        <w:left w:val="none" w:sz="0" w:space="0" w:color="auto"/>
        <w:bottom w:val="none" w:sz="0" w:space="0" w:color="auto"/>
        <w:right w:val="none" w:sz="0" w:space="0" w:color="auto"/>
      </w:divBdr>
      <w:divsChild>
        <w:div w:id="1938439499">
          <w:marLeft w:val="0"/>
          <w:marRight w:val="0"/>
          <w:marTop w:val="0"/>
          <w:marBottom w:val="0"/>
          <w:divBdr>
            <w:top w:val="none" w:sz="0" w:space="0" w:color="auto"/>
            <w:left w:val="none" w:sz="0" w:space="0" w:color="auto"/>
            <w:bottom w:val="none" w:sz="0" w:space="0" w:color="auto"/>
            <w:right w:val="none" w:sz="0" w:space="0" w:color="auto"/>
          </w:divBdr>
        </w:div>
      </w:divsChild>
    </w:div>
    <w:div w:id="2064598544">
      <w:bodyDiv w:val="1"/>
      <w:marLeft w:val="0"/>
      <w:marRight w:val="0"/>
      <w:marTop w:val="0"/>
      <w:marBottom w:val="0"/>
      <w:divBdr>
        <w:top w:val="none" w:sz="0" w:space="0" w:color="auto"/>
        <w:left w:val="none" w:sz="0" w:space="0" w:color="auto"/>
        <w:bottom w:val="none" w:sz="0" w:space="0" w:color="auto"/>
        <w:right w:val="none" w:sz="0" w:space="0" w:color="auto"/>
      </w:divBdr>
      <w:divsChild>
        <w:div w:id="1851019656">
          <w:marLeft w:val="0"/>
          <w:marRight w:val="0"/>
          <w:marTop w:val="0"/>
          <w:marBottom w:val="0"/>
          <w:divBdr>
            <w:top w:val="none" w:sz="0" w:space="0" w:color="auto"/>
            <w:left w:val="none" w:sz="0" w:space="0" w:color="auto"/>
            <w:bottom w:val="none" w:sz="0" w:space="0" w:color="auto"/>
            <w:right w:val="none" w:sz="0" w:space="0" w:color="auto"/>
          </w:divBdr>
        </w:div>
      </w:divsChild>
    </w:div>
    <w:div w:id="2124379958">
      <w:bodyDiv w:val="1"/>
      <w:marLeft w:val="0"/>
      <w:marRight w:val="0"/>
      <w:marTop w:val="0"/>
      <w:marBottom w:val="0"/>
      <w:divBdr>
        <w:top w:val="none" w:sz="0" w:space="0" w:color="auto"/>
        <w:left w:val="none" w:sz="0" w:space="0" w:color="auto"/>
        <w:bottom w:val="none" w:sz="0" w:space="0" w:color="auto"/>
        <w:right w:val="none" w:sz="0" w:space="0" w:color="auto"/>
      </w:divBdr>
      <w:divsChild>
        <w:div w:id="900602478">
          <w:marLeft w:val="0"/>
          <w:marRight w:val="0"/>
          <w:marTop w:val="0"/>
          <w:marBottom w:val="0"/>
          <w:divBdr>
            <w:top w:val="none" w:sz="0" w:space="0" w:color="auto"/>
            <w:left w:val="none" w:sz="0" w:space="0" w:color="auto"/>
            <w:bottom w:val="none" w:sz="0" w:space="0" w:color="auto"/>
            <w:right w:val="none" w:sz="0" w:space="0" w:color="auto"/>
          </w:divBdr>
        </w:div>
      </w:divsChild>
    </w:div>
    <w:div w:id="2137796487">
      <w:bodyDiv w:val="1"/>
      <w:marLeft w:val="0"/>
      <w:marRight w:val="0"/>
      <w:marTop w:val="0"/>
      <w:marBottom w:val="0"/>
      <w:divBdr>
        <w:top w:val="none" w:sz="0" w:space="0" w:color="auto"/>
        <w:left w:val="none" w:sz="0" w:space="0" w:color="auto"/>
        <w:bottom w:val="none" w:sz="0" w:space="0" w:color="auto"/>
        <w:right w:val="none" w:sz="0" w:space="0" w:color="auto"/>
      </w:divBdr>
      <w:divsChild>
        <w:div w:id="1937322551">
          <w:marLeft w:val="0"/>
          <w:marRight w:val="0"/>
          <w:marTop w:val="0"/>
          <w:marBottom w:val="0"/>
          <w:divBdr>
            <w:top w:val="none" w:sz="0" w:space="0" w:color="auto"/>
            <w:left w:val="none" w:sz="0" w:space="0" w:color="auto"/>
            <w:bottom w:val="none" w:sz="0" w:space="0" w:color="auto"/>
            <w:right w:val="none" w:sz="0" w:space="0" w:color="auto"/>
          </w:divBdr>
        </w:div>
      </w:divsChild>
    </w:div>
    <w:div w:id="214264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s://www.lds.org/scriptures/nt/luke/13.30?lang=eng" TargetMode="External"/><Relationship Id="rId21" Type="http://schemas.openxmlformats.org/officeDocument/2006/relationships/hyperlink" Target="https://www.lds.org/scriptures/bofm/1-ne/13.42?lang=eng" TargetMode="External"/><Relationship Id="rId22" Type="http://schemas.openxmlformats.org/officeDocument/2006/relationships/hyperlink" Target="https://www.lds.org/scriptures/bofm/ether/13.12?lang=eng" TargetMode="External"/><Relationship Id="rId23" Type="http://schemas.openxmlformats.org/officeDocument/2006/relationships/hyperlink" Target="https://www.lds.org/scriptures/dc-testament/dc/29.30?lang=eng" TargetMode="External"/><Relationship Id="rId24" Type="http://schemas.openxmlformats.org/officeDocument/2006/relationships/hyperlink" Target="https://www.lds.org/scriptures/dc-testament/dc/29.41?lang=eng" TargetMode="External"/><Relationship Id="rId25" Type="http://schemas.openxmlformats.org/officeDocument/2006/relationships/hyperlink" Target="https://www.lds.org/scriptures/dc-testament/dc/113.1-6?lang=eng" TargetMode="External"/><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s://www.lds.org/scriptures/ot/isa/11.10?lang=eng" TargetMode="External"/><Relationship Id="rId12" Type="http://schemas.openxmlformats.org/officeDocument/2006/relationships/hyperlink" Target="https://www.lds.org/scriptures/dc-testament/dc/113.5-6?lang=eng" TargetMode="External"/><Relationship Id="rId13" Type="http://schemas.openxmlformats.org/officeDocument/2006/relationships/hyperlink" Target="https://www.lds.org/scriptures/nt/rom/15.12?lang=eng" TargetMode="External"/><Relationship Id="rId14" Type="http://schemas.openxmlformats.org/officeDocument/2006/relationships/hyperlink" Target="https://www.lds.org/scriptures/bofm/2-ne/21.1?lang=eng" TargetMode="External"/><Relationship Id="rId15" Type="http://schemas.openxmlformats.org/officeDocument/2006/relationships/hyperlink" Target="https://www.lds.org/scriptures/ot/isa/11.11,12?lang=eng" TargetMode="External"/><Relationship Id="rId16" Type="http://schemas.openxmlformats.org/officeDocument/2006/relationships/hyperlink" Target="https://www.lds.org/scriptures/nt/matt/20.16?lang=eng" TargetMode="External"/><Relationship Id="rId17" Type="http://schemas.openxmlformats.org/officeDocument/2006/relationships/hyperlink" Target="https://www.lds.org/scriptures/nt/matt/27.64?lang=eng" TargetMode="External"/><Relationship Id="rId18" Type="http://schemas.openxmlformats.org/officeDocument/2006/relationships/hyperlink" Target="https://www.lds.org/scriptures/nt/mark/9.35?lang=eng" TargetMode="External"/><Relationship Id="rId19" Type="http://schemas.openxmlformats.org/officeDocument/2006/relationships/hyperlink" Target="https://www.lds.org/scriptures/nt/mark/10.31?lang=en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Urban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2017-03-06T00:00:00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3.xml><?xml version="1.0" encoding="utf-8"?>
<ds:datastoreItem xmlns:ds="http://schemas.openxmlformats.org/officeDocument/2006/customXml" ds:itemID="{59369199-22CA-7B4D-B9EE-42FB32DD4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 (x86)\Microsoft Office\Templates\1033\UrbanReport.Dotx</Template>
  <TotalTime>77</TotalTime>
  <Pages>6</Pages>
  <Words>2369</Words>
  <Characters>13508</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Root of Jesse</vt:lpstr>
    </vt:vector>
  </TitlesOfParts>
  <Company/>
  <LinksUpToDate>false</LinksUpToDate>
  <CharactersWithSpaces>15846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Root of Jesse</dc:title>
  <dc:subject/>
  <dc:creator>LDS  Member</dc:creator>
  <cp:lastModifiedBy>Ronald Kelsch</cp:lastModifiedBy>
  <cp:revision>3</cp:revision>
  <dcterms:created xsi:type="dcterms:W3CDTF">2017-04-07T04:05:00Z</dcterms:created>
  <dcterms:modified xsi:type="dcterms:W3CDTF">2017-05-01T20:42:00Z</dcterms:modified>
</cp:coreProperties>
</file>