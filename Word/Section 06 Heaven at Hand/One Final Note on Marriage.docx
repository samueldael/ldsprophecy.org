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0A6E3" w14:textId="77777777" w:rsidR="00EB1D28" w:rsidRDefault="00EB1D28" w:rsidP="007A4A94">
      <w:pPr>
        <w:pStyle w:val="CalistoHeading"/>
      </w:pPr>
      <w:r>
        <w:t>One Final Note on Marriage</w:t>
      </w:r>
    </w:p>
    <w:p w14:paraId="6F2F2E40" w14:textId="77777777" w:rsidR="00EB1D28" w:rsidRPr="008C6CBA" w:rsidRDefault="00EB1D28" w:rsidP="007A4A94">
      <w:pPr>
        <w:pStyle w:val="CalistoParagraph"/>
        <w:rPr>
          <w:b/>
          <w:bCs/>
        </w:rPr>
      </w:pPr>
      <w:proofErr w:type="gramStart"/>
      <w:r>
        <w:t xml:space="preserve">Remarks from Joseph Smith at Ramus </w:t>
      </w:r>
      <w:r w:rsidRPr="008C6CBA">
        <w:rPr>
          <w:bCs/>
        </w:rPr>
        <w:t>Illinois</w:t>
      </w:r>
      <w:r>
        <w:rPr>
          <w:bCs/>
        </w:rPr>
        <w:t>.</w:t>
      </w:r>
      <w:proofErr w:type="gramEnd"/>
      <w:r>
        <w:rPr>
          <w:bCs/>
        </w:rPr>
        <w:t xml:space="preserve"> </w:t>
      </w:r>
    </w:p>
    <w:p w14:paraId="000E3AA6" w14:textId="77777777" w:rsidR="00EB1D28" w:rsidRDefault="00EB1D28" w:rsidP="007A4A94">
      <w:pPr>
        <w:pStyle w:val="CalistoQote"/>
      </w:pPr>
      <w:r>
        <w:t>History of the Church, Vol.5, Ch.20, p.391—May 1843</w:t>
      </w:r>
    </w:p>
    <w:p w14:paraId="3CECAD46" w14:textId="77777777" w:rsidR="00EB1D28" w:rsidRDefault="00EB1D28" w:rsidP="007A4A94">
      <w:pPr>
        <w:pStyle w:val="CalistoQote"/>
      </w:pPr>
      <w:r>
        <w:t>Your life is hid with Christ in God, and so are many others. Nothing but the unpardonable sin can prevent you from inheriting eternal life for you are sealed up by the power of the Priesthood unto eternal life, having taken the step necessary for that purpose</w:t>
      </w:r>
    </w:p>
    <w:p w14:paraId="5EC02E65" w14:textId="77777777" w:rsidR="00EB1D28" w:rsidRDefault="00EB1D28" w:rsidP="007A4A94">
      <w:pPr>
        <w:pStyle w:val="CalistoQote"/>
      </w:pPr>
      <w:r>
        <w:t xml:space="preserve">Except a man and his wife enter into an everlasting covenant and be married for eternity, while in this probation, by the power and authority of the Holy Priesthood, they will cease to increase when they die; that is, they will not have any children after the resurrection. </w:t>
      </w:r>
      <w:r w:rsidRPr="009A31B0">
        <w:t>But those who are married by the power and authority of the priesthood in this life, and continue without committing the sin against the Holy Ghost</w:t>
      </w:r>
      <w:r w:rsidRPr="009A31B0">
        <w:rPr>
          <w:color w:val="FF0000"/>
        </w:rPr>
        <w:t xml:space="preserve">, will continue to </w:t>
      </w:r>
      <w:r w:rsidRPr="009F5050">
        <w:rPr>
          <w:color w:val="FF0000"/>
          <w:u w:val="single"/>
        </w:rPr>
        <w:t>increase</w:t>
      </w:r>
      <w:r w:rsidRPr="009A31B0">
        <w:rPr>
          <w:color w:val="FF0000"/>
        </w:rPr>
        <w:t xml:space="preserve"> and have children in the celestial glory</w:t>
      </w:r>
      <w:r>
        <w:t xml:space="preserve">. The unpardonable sin is to shed innocent blood, or be accessory thereto. </w:t>
      </w:r>
      <w:r w:rsidRPr="009A31B0">
        <w:rPr>
          <w:color w:val="FF0000"/>
        </w:rPr>
        <w:t>All other sins will be visited with judgment in the flesh, and the spirit being delivered to the buffetings of Satan until the day of the Lord Jesus</w:t>
      </w:r>
      <w:r>
        <w:t>. The way I know in whom to confide--God tells me in whom I may place confidence.</w:t>
      </w:r>
    </w:p>
    <w:p w14:paraId="0DC0C99D" w14:textId="77777777" w:rsidR="009F5050" w:rsidRDefault="009F5050" w:rsidP="00122099">
      <w:pPr>
        <w:pStyle w:val="CalistoParagraph"/>
      </w:pPr>
      <w:r>
        <w:t xml:space="preserve">This clarifies what I said regarding the simple Holy Ghost and the Holy Sprit of Promise. We will continue to increase </w:t>
      </w:r>
      <w:r>
        <w:rPr>
          <w:i/>
        </w:rPr>
        <w:t xml:space="preserve">in the celestial glory </w:t>
      </w:r>
      <w:r>
        <w:t xml:space="preserve">if we do not commit the unpardonable sins. All other sins </w:t>
      </w:r>
      <w:r>
        <w:rPr>
          <w:i/>
        </w:rPr>
        <w:t xml:space="preserve">will be visited with judgment in the flesh. </w:t>
      </w:r>
      <w:r>
        <w:t>This is contradictory to section 132 unless you separate one before they receive the Holy Spirit of promise to after receiving it.</w:t>
      </w:r>
      <w:r w:rsidR="00122099">
        <w:t xml:space="preserve"> The term </w:t>
      </w:r>
      <w:r w:rsidR="00122099" w:rsidRPr="00122099">
        <w:rPr>
          <w:i/>
        </w:rPr>
        <w:t>increase</w:t>
      </w:r>
      <w:r w:rsidR="00122099">
        <w:t xml:space="preserve"> specifically comes from section 132 and is assumed to relate to procreation.</w:t>
      </w:r>
    </w:p>
    <w:p w14:paraId="3803353F" w14:textId="77777777" w:rsidR="00122099" w:rsidRDefault="00122099" w:rsidP="00122099">
      <w:pPr>
        <w:pStyle w:val="CalistoParagraph"/>
      </w:pPr>
      <w:r>
        <w:t>I cannot accept this conclusion because scripture does not verify procreating spirits after the resurrection. If this was in May 1843 then Joseph Smith had already received at least the part of section 132 that discussed the Holy Sprit of Promise. If so, then Brigham Young inserted it more than two months too late. We then need to question the copy that Brigham Young had and how much of the conversation was added before and after the revelation. Because Brigham Young changed church history in one known case, we cannot assume that increase means procreation.</w:t>
      </w:r>
      <w:r w:rsidR="00901B78">
        <w:t xml:space="preserve"> Did Brigham Young add only three words </w:t>
      </w:r>
      <w:r w:rsidR="00901B78">
        <w:rPr>
          <w:i/>
        </w:rPr>
        <w:t>and have children</w:t>
      </w:r>
      <w:r w:rsidR="00901B78">
        <w:t>? This causes and argument that I do not wish to develop because this article is far too long.</w:t>
      </w:r>
    </w:p>
    <w:p w14:paraId="6E1E87FA" w14:textId="77777777" w:rsidR="00FA42BA" w:rsidRPr="00FE536B" w:rsidRDefault="00FA42BA" w:rsidP="00122099">
      <w:pPr>
        <w:pStyle w:val="CalistoParagraph"/>
      </w:pPr>
      <w:r>
        <w:t xml:space="preserve">First of all there are </w:t>
      </w:r>
      <w:r w:rsidR="00DE2646">
        <w:t>five or more</w:t>
      </w:r>
      <w:r>
        <w:t xml:space="preserve"> definitions of the word </w:t>
      </w:r>
      <w:r w:rsidR="00DE2646">
        <w:rPr>
          <w:i/>
        </w:rPr>
        <w:t xml:space="preserve">increase </w:t>
      </w:r>
      <w:r w:rsidR="00DE2646">
        <w:t xml:space="preserve">under a noun, verb transitive, and verb intransitive. This totaled 20 in all. In a spiritual </w:t>
      </w:r>
      <w:r w:rsidR="00FE536B">
        <w:t>sense</w:t>
      </w:r>
      <w:r w:rsidR="00DE2646">
        <w:t xml:space="preserve">, I like </w:t>
      </w:r>
      <w:r w:rsidR="00FE536B">
        <w:t xml:space="preserve">the verb intransitive to mean </w:t>
      </w:r>
      <w:r w:rsidR="00FE536B">
        <w:rPr>
          <w:i/>
        </w:rPr>
        <w:t>to become more bright or vivid</w:t>
      </w:r>
      <w:proofErr w:type="gramStart"/>
      <w:r w:rsidR="00FE536B">
        <w:rPr>
          <w:i/>
        </w:rPr>
        <w:t>;</w:t>
      </w:r>
      <w:proofErr w:type="gramEnd"/>
      <w:r w:rsidR="00FE536B">
        <w:rPr>
          <w:i/>
        </w:rPr>
        <w:t xml:space="preserve"> as the light increases. </w:t>
      </w:r>
      <w:r w:rsidR="00FE536B">
        <w:t xml:space="preserve">If we apply that to intelligence then </w:t>
      </w:r>
      <w:r w:rsidR="001F561A">
        <w:t xml:space="preserve">we get the following </w:t>
      </w:r>
      <w:r w:rsidR="00FE536B">
        <w:t>from the topical guide:</w:t>
      </w:r>
    </w:p>
    <w:p w14:paraId="245376B6" w14:textId="77777777" w:rsidR="00FE536B" w:rsidRPr="00FE536B" w:rsidRDefault="00FE536B" w:rsidP="00FE536B">
      <w:pPr>
        <w:pStyle w:val="CalistoQote"/>
        <w:rPr>
          <w:w w:val="97"/>
        </w:rPr>
      </w:pPr>
      <w:hyperlink r:id="rId7" w:history="1">
        <w:r w:rsidRPr="00FE536B">
          <w:rPr>
            <w:rStyle w:val="Hyperlink"/>
            <w:bCs/>
          </w:rPr>
          <w:t>Intelligence, Intelligences</w:t>
        </w:r>
      </w:hyperlink>
    </w:p>
    <w:p w14:paraId="30FDE562" w14:textId="77777777" w:rsidR="00FE536B" w:rsidRPr="00FE536B" w:rsidRDefault="00FE536B" w:rsidP="00FE536B">
      <w:pPr>
        <w:pStyle w:val="CalistoQote"/>
        <w:rPr>
          <w:w w:val="97"/>
        </w:rPr>
      </w:pPr>
      <w:r w:rsidRPr="00FE536B">
        <w:rPr>
          <w:w w:val="97"/>
        </w:rPr>
        <w:t>The Guide to the Scriptures</w:t>
      </w:r>
    </w:p>
    <w:p w14:paraId="17559C19" w14:textId="77777777" w:rsidR="00122099" w:rsidRDefault="00FE536B" w:rsidP="00FE536B">
      <w:pPr>
        <w:pStyle w:val="CalistoQote"/>
      </w:pPr>
      <w:r w:rsidRPr="00FE536B">
        <w:t xml:space="preserve"> Intelligence has several meanings, three of which are: (1) </w:t>
      </w:r>
      <w:proofErr w:type="gramStart"/>
      <w:r w:rsidRPr="00FE536B">
        <w:rPr>
          <w:color w:val="FF0000"/>
        </w:rPr>
        <w:t>It</w:t>
      </w:r>
      <w:proofErr w:type="gramEnd"/>
      <w:r w:rsidRPr="00FE536B">
        <w:rPr>
          <w:color w:val="FF0000"/>
        </w:rPr>
        <w:t xml:space="preserve"> is the light of truth that gives life and light to all things in the universe</w:t>
      </w:r>
      <w:r w:rsidRPr="00FE536B">
        <w:t xml:space="preserve">. It has always existed. (2) The word intelligences may also refer to spirit children of God. (3) </w:t>
      </w:r>
      <w:r w:rsidRPr="00FE536B">
        <w:rPr>
          <w:color w:val="FF0000"/>
        </w:rPr>
        <w:t>The scriptures also may speak of intelligence as referring to the spirit element that existed before we were begotten as spirit children.</w:t>
      </w:r>
    </w:p>
    <w:p w14:paraId="4A522719" w14:textId="77777777" w:rsidR="00FE536B" w:rsidRDefault="001F561A" w:rsidP="00FE536B">
      <w:pPr>
        <w:pStyle w:val="CalistoQote"/>
        <w:rPr>
          <w:rStyle w:val="CalistoParagraphChar"/>
          <w:b w:val="0"/>
          <w:i w:val="0"/>
        </w:rPr>
      </w:pPr>
      <w:r>
        <w:rPr>
          <w:rStyle w:val="CalistoParagraphChar"/>
          <w:b w:val="0"/>
          <w:i w:val="0"/>
        </w:rPr>
        <w:lastRenderedPageBreak/>
        <w:t xml:space="preserve">What is a </w:t>
      </w:r>
      <w:r w:rsidRPr="001F561A">
        <w:rPr>
          <w:rStyle w:val="CalistoParagraphChar"/>
          <w:b w:val="0"/>
        </w:rPr>
        <w:t>spirit element</w:t>
      </w:r>
      <w:r>
        <w:rPr>
          <w:rStyle w:val="CalistoParagraphChar"/>
          <w:b w:val="0"/>
        </w:rPr>
        <w:t xml:space="preserve"> that existed before we were begotten as spirit children</w:t>
      </w:r>
      <w:r>
        <w:rPr>
          <w:rStyle w:val="CalistoParagraphChar"/>
          <w:b w:val="0"/>
          <w:i w:val="0"/>
        </w:rPr>
        <w:t>? The scriptures do not say this. Instead we get:</w:t>
      </w:r>
    </w:p>
    <w:p w14:paraId="4CB2D6E1" w14:textId="77777777" w:rsidR="00FE536B" w:rsidRDefault="00FE536B" w:rsidP="00FE536B">
      <w:pPr>
        <w:pStyle w:val="CalistoQote"/>
      </w:pPr>
      <w:hyperlink r:id="rId8" w:anchor="p28" w:history="1">
        <w:r>
          <w:rPr>
            <w:rStyle w:val="Hyperlink"/>
            <w:rFonts w:eastAsia="Times New Roman"/>
          </w:rPr>
          <w:t>D&amp;C 93</w:t>
        </w:r>
        <w:r>
          <w:rPr>
            <w:rStyle w:val="Hyperlink"/>
            <w:rFonts w:eastAsia="Times New Roman"/>
          </w:rPr>
          <w:t>:</w:t>
        </w:r>
        <w:r>
          <w:rPr>
            <w:rStyle w:val="Hyperlink"/>
            <w:rFonts w:eastAsia="Times New Roman"/>
          </w:rPr>
          <w:t>29</w:t>
        </w:r>
      </w:hyperlink>
    </w:p>
    <w:p w14:paraId="03EA45B1" w14:textId="77777777" w:rsidR="00FE536B" w:rsidRPr="009F5050" w:rsidRDefault="00FE536B" w:rsidP="00FE536B">
      <w:pPr>
        <w:pStyle w:val="CalistoQote"/>
      </w:pPr>
      <w:r>
        <w:rPr>
          <w:rStyle w:val="verse-number"/>
          <w:rFonts w:eastAsia="Times New Roman"/>
        </w:rPr>
        <w:t xml:space="preserve">29 </w:t>
      </w:r>
      <w:r>
        <w:rPr>
          <w:rFonts w:eastAsia="Times New Roman"/>
        </w:rPr>
        <w:t xml:space="preserve">Man was also in the beginning with God. Intelligence, or the light of truth, </w:t>
      </w:r>
      <w:r w:rsidRPr="001F561A">
        <w:rPr>
          <w:rFonts w:eastAsia="Times New Roman"/>
          <w:color w:val="FF0000"/>
        </w:rPr>
        <w:t>was not created or made, neither indeed can be</w:t>
      </w:r>
      <w:r>
        <w:rPr>
          <w:rFonts w:eastAsia="Times New Roman"/>
        </w:rPr>
        <w:t>.</w:t>
      </w:r>
    </w:p>
    <w:p w14:paraId="4D804382" w14:textId="77777777" w:rsidR="001F561A" w:rsidRDefault="001F561A" w:rsidP="00EB1D28">
      <w:r>
        <w:t xml:space="preserve">The above indicates that we were in the beginning with God. The Lord called it </w:t>
      </w:r>
      <w:r>
        <w:rPr>
          <w:i/>
        </w:rPr>
        <w:t xml:space="preserve">intelligence, or the light of truth. </w:t>
      </w:r>
      <w:r>
        <w:t xml:space="preserve">It was not procreated </w:t>
      </w:r>
      <w:r>
        <w:rPr>
          <w:i/>
        </w:rPr>
        <w:t xml:space="preserve">or made, neither indeed can be. </w:t>
      </w:r>
      <w:r>
        <w:t>The argument is that this is our intelligence but not our spirit body.</w:t>
      </w:r>
      <w:r w:rsidR="00F34C60">
        <w:t xml:space="preserve"> Tradition separates the two.</w:t>
      </w:r>
    </w:p>
    <w:p w14:paraId="4CAAB282" w14:textId="77777777" w:rsidR="00386E1D" w:rsidRPr="00386E1D" w:rsidRDefault="00386E1D" w:rsidP="00386E1D">
      <w:pPr>
        <w:pStyle w:val="CalistoQote"/>
        <w:rPr>
          <w:rFonts w:eastAsia="Times New Roman"/>
          <w:bCs/>
        </w:rPr>
      </w:pPr>
      <w:hyperlink r:id="rId9" w:anchor="44" w:history="1">
        <w:r w:rsidRPr="00386E1D">
          <w:rPr>
            <w:rStyle w:val="Hyperlink"/>
            <w:rFonts w:eastAsia="Times New Roman"/>
            <w:bCs/>
          </w:rPr>
          <w:t>D&amp;C 84:45</w:t>
        </w:r>
      </w:hyperlink>
    </w:p>
    <w:p w14:paraId="4B8F0EBA" w14:textId="77777777" w:rsidR="00386E1D" w:rsidRDefault="00386E1D" w:rsidP="00386E1D">
      <w:pPr>
        <w:pStyle w:val="CalistoQote"/>
      </w:pPr>
      <w:r w:rsidRPr="00386E1D">
        <w:rPr>
          <w:rFonts w:eastAsia="Times New Roman"/>
        </w:rPr>
        <w:t xml:space="preserve"> </w:t>
      </w:r>
      <w:r>
        <w:rPr>
          <w:rStyle w:val="verse-number"/>
          <w:rFonts w:eastAsia="Times New Roman"/>
        </w:rPr>
        <w:t xml:space="preserve">45 </w:t>
      </w:r>
      <w:r>
        <w:rPr>
          <w:rFonts w:eastAsia="Times New Roman"/>
        </w:rPr>
        <w:t xml:space="preserve">For the </w:t>
      </w:r>
      <w:r w:rsidRPr="00386E1D">
        <w:rPr>
          <w:rFonts w:eastAsia="Times New Roman"/>
          <w:color w:val="FF0000"/>
        </w:rPr>
        <w:t>word of the Lord is truth</w:t>
      </w:r>
      <w:r>
        <w:rPr>
          <w:rFonts w:eastAsia="Times New Roman"/>
        </w:rPr>
        <w:t xml:space="preserve">, and </w:t>
      </w:r>
      <w:r w:rsidRPr="00386E1D">
        <w:rPr>
          <w:rFonts w:eastAsia="Times New Roman"/>
          <w:color w:val="FF0000"/>
        </w:rPr>
        <w:t>whatsoever is truth is light, and whatsoever is light is Spirit</w:t>
      </w:r>
      <w:r>
        <w:rPr>
          <w:rFonts w:eastAsia="Times New Roman"/>
        </w:rPr>
        <w:t>, even the Spirit of Jesus Christ.</w:t>
      </w:r>
    </w:p>
    <w:p w14:paraId="4A34C5D1" w14:textId="2EE627B6" w:rsidR="001F561A" w:rsidRPr="005E1E08" w:rsidRDefault="00386E1D" w:rsidP="00386E1D">
      <w:pPr>
        <w:pStyle w:val="CalistoParagraph"/>
      </w:pPr>
      <w:r>
        <w:t xml:space="preserve">Hear Joseph Smith blends </w:t>
      </w:r>
      <w:r w:rsidRPr="00386E1D">
        <w:rPr>
          <w:i/>
        </w:rPr>
        <w:t>t</w:t>
      </w:r>
      <w:r>
        <w:rPr>
          <w:i/>
        </w:rPr>
        <w:t>r</w:t>
      </w:r>
      <w:r w:rsidRPr="00386E1D">
        <w:rPr>
          <w:i/>
        </w:rPr>
        <w:t>ut</w:t>
      </w:r>
      <w:r>
        <w:rPr>
          <w:i/>
        </w:rPr>
        <w:t xml:space="preserve">h </w:t>
      </w:r>
      <w:r>
        <w:t xml:space="preserve">or </w:t>
      </w:r>
      <w:r>
        <w:rPr>
          <w:i/>
        </w:rPr>
        <w:t xml:space="preserve">light </w:t>
      </w:r>
      <w:r w:rsidRPr="00386E1D">
        <w:t>as</w:t>
      </w:r>
      <w:r>
        <w:t xml:space="preserve"> </w:t>
      </w:r>
      <w:r>
        <w:rPr>
          <w:i/>
        </w:rPr>
        <w:t xml:space="preserve">Spirit. </w:t>
      </w:r>
      <w:r w:rsidR="005E1E08">
        <w:t xml:space="preserve"> Is the body of our spirits, as we commonly think, nothing but the intelligence that cannot be created or made? If we become like the Spirit of Jesus Christ, why use procreation to become like Jesus Christ. You cannot assume that what is in mortal life exists the same in our resurrected life. Joseph Smith used the Holy Ghost as pure intelligence. Did he mean without a body of spirit. That makes intelligence corruptible by the body of our spirit. If so, this is sin</w:t>
      </w:r>
      <w:r w:rsidR="00A617FB">
        <w:t>. If there is such a thing as a body of spirit then we have to ask also is there a body of intelligence. If you say no then how can ones spirit corrupt their intelligence.</w:t>
      </w:r>
    </w:p>
    <w:p w14:paraId="6595D15E" w14:textId="77777777" w:rsidR="001F561A" w:rsidRPr="001F561A" w:rsidRDefault="001F561A" w:rsidP="00EB1D28"/>
    <w:p w14:paraId="3F8DF950" w14:textId="77777777" w:rsidR="001F561A" w:rsidRDefault="001F561A" w:rsidP="00EB1D28">
      <w:pPr>
        <w:rPr>
          <w:i/>
        </w:rPr>
      </w:pPr>
    </w:p>
    <w:p w14:paraId="44A236B2" w14:textId="77777777" w:rsidR="00EB1D28" w:rsidRDefault="00EB1D28" w:rsidP="005E0E54">
      <w:pPr>
        <w:pStyle w:val="CalistoParagraph"/>
      </w:pPr>
      <w:r>
        <w:t xml:space="preserve">I am bothered by the idea that some who are married in the temple </w:t>
      </w:r>
      <w:r w:rsidRPr="009A31B0">
        <w:t>will continue to increase and have children in the Celestial glory</w:t>
      </w:r>
      <w:r>
        <w:t xml:space="preserve"> if they do not commit the sin against the Holy Ghost. </w:t>
      </w:r>
    </w:p>
    <w:p w14:paraId="1E193331" w14:textId="77777777" w:rsidR="007A4A94" w:rsidRDefault="007A4A94" w:rsidP="005E0E54">
      <w:pPr>
        <w:pStyle w:val="CalistoParagraph"/>
      </w:pPr>
    </w:p>
    <w:p w14:paraId="47CDA130" w14:textId="77777777" w:rsidR="00EB1D28" w:rsidRDefault="00EB1D28" w:rsidP="005E0E54">
      <w:pPr>
        <w:pStyle w:val="CalistoParagraph"/>
      </w:pPr>
      <w:r>
        <w:t>Increase could mean eternal progression and the obtaining of more responsibility over more spirits. If many wives are part of the program, why do we assume sex is involved? Are not the spirits of women more qualified to teach younger spirits? Why do we have to use procreation instead of evolution—the way intelligence works. We know that a physical body can have offspring but how can a resurrected physical body produce offspring that is spiritual and not physically immortal. Likeness begets likeness. If intelligence cannot be created or made, why do we assume spirits can be procreated? If intelligence evolves, why do not sprits also evolve? Creation does not always mean procreation. It means to organize that which comes from intelligence such as when God created the Kingdom of Heaven. If sprits have to be procreated and they choose evil continually, what is outer darkness? Is it just that they do not have truth and light. Is this a loss of intelligence or is it that they cannot be taught? This is confusing unless Satan would diminish over time and have to start at some point way back just to see if he can do it right. Ether this or Satan is just an allegory. Internal damnation is God’s damnation because eternal is his name. Spiritual life is different than mortal life. Why do we have to assume it is the same? If spirits can become good, they can also become evil, otherwise there is no agency. This agency comes from our individual intelligence and not some imaginary physical procreation. If a spirit has free will, it comes from the intelligence. Do our physical bodies have free will or do they simply obey what our intelligence commands it. If spirits do not have free will of themselves and they are procreated then you have to create a biological system that works the same as it does in mortality. This is just carnal thinking and based on limited understanding. Joseph Smith said that the meteorites that fell from the sky were stars predicted that would fall in the last days. This is because he did not understand prophecy. I suggest that he assumed too much when it came to an immortal life.</w:t>
      </w:r>
    </w:p>
    <w:p w14:paraId="36AD85BB" w14:textId="77777777" w:rsidR="00EB1D28" w:rsidRPr="00333E32" w:rsidRDefault="00BF4EF8" w:rsidP="005E0E54">
      <w:pPr>
        <w:pStyle w:val="CalistoQote"/>
        <w:rPr>
          <w:bCs/>
        </w:rPr>
      </w:pPr>
      <w:hyperlink r:id="rId10" w:anchor="p17" w:history="1">
        <w:r w:rsidR="00EB1D28">
          <w:rPr>
            <w:bCs/>
          </w:rPr>
          <w:t>Abraham 3:18-19</w:t>
        </w:r>
      </w:hyperlink>
    </w:p>
    <w:p w14:paraId="39F021DD" w14:textId="77777777" w:rsidR="00EB1D28" w:rsidRPr="00333E32" w:rsidRDefault="00EB1D28" w:rsidP="005E0E54">
      <w:pPr>
        <w:pStyle w:val="CalistoQote"/>
      </w:pPr>
      <w:r w:rsidRPr="00333E32">
        <w:t xml:space="preserve">18 Howbeit that he made the greater star; as, also, </w:t>
      </w:r>
      <w:r w:rsidRPr="00333E32">
        <w:rPr>
          <w:color w:val="FF0000"/>
        </w:rPr>
        <w:t xml:space="preserve">if there be two spirits, and one shall be more intelligent than the other, </w:t>
      </w:r>
      <w:r w:rsidRPr="009A7A9D">
        <w:t>yet these two spirits, notwithstanding one is more intelligent than the other</w:t>
      </w:r>
      <w:r w:rsidRPr="00333E32">
        <w:rPr>
          <w:color w:val="FF0000"/>
        </w:rPr>
        <w:t xml:space="preserve">, have no beginning; they existed before, they shall have no end, they shall exist after, for they are </w:t>
      </w:r>
      <w:proofErr w:type="spellStart"/>
      <w:r w:rsidRPr="00333E32">
        <w:rPr>
          <w:color w:val="FF0000"/>
        </w:rPr>
        <w:t>gnolaum</w:t>
      </w:r>
      <w:proofErr w:type="spellEnd"/>
      <w:r w:rsidRPr="00333E32">
        <w:rPr>
          <w:color w:val="FF0000"/>
        </w:rPr>
        <w:t>, or eternal</w:t>
      </w:r>
      <w:r w:rsidRPr="00333E32">
        <w:t>.</w:t>
      </w:r>
    </w:p>
    <w:p w14:paraId="4C4FE756" w14:textId="77777777" w:rsidR="00EB1D28" w:rsidRDefault="00EB1D28" w:rsidP="005E0E54">
      <w:pPr>
        <w:pStyle w:val="CalistoQote"/>
      </w:pPr>
      <w:r w:rsidRPr="00333E32">
        <w:t xml:space="preserve">19 And the Lord said unto me: These two facts do exist, that </w:t>
      </w:r>
      <w:r w:rsidRPr="00333E32">
        <w:rPr>
          <w:color w:val="FF0000"/>
        </w:rPr>
        <w:t>there are two spirits, one being more intelligent than the other; there shall be another more intelligent than they</w:t>
      </w:r>
      <w:r w:rsidRPr="00333E32">
        <w:t>; I am the Lord thy God, I am more intelligent than they all.</w:t>
      </w:r>
    </w:p>
    <w:p w14:paraId="306AB618" w14:textId="77777777" w:rsidR="00EB1D28" w:rsidRPr="009A7A9D" w:rsidRDefault="00EB1D28" w:rsidP="005E0E54">
      <w:pPr>
        <w:pStyle w:val="CalistoQote"/>
      </w:pPr>
      <w:r>
        <w:t xml:space="preserve">I prefer Abraham who received of the Lord and was not speculating. If </w:t>
      </w:r>
      <w:proofErr w:type="spellStart"/>
      <w:r>
        <w:t>tere</w:t>
      </w:r>
      <w:proofErr w:type="spellEnd"/>
      <w:r>
        <w:t xml:space="preserve"> be two spirits, and one shall be more intelligent than the other…have no beginning; they existed before, they shall have no end…they are </w:t>
      </w:r>
      <w:proofErr w:type="spellStart"/>
      <w:r>
        <w:t>gnolaum</w:t>
      </w:r>
      <w:proofErr w:type="spellEnd"/>
      <w:r>
        <w:t>, or eternal. Then the Lord associated spirits with intelligence, which we know cannot be created or made. Joseph Smith should have known better. It was some time since Joseph Smith had received an open revelation if you exclude section 132. It was March 1841. That is three years that speculation had entered his heart.</w:t>
      </w:r>
    </w:p>
    <w:p w14:paraId="08D8871F" w14:textId="77777777" w:rsidR="00EB1D28" w:rsidRPr="00333E32" w:rsidRDefault="00BF4EF8" w:rsidP="005E0E54">
      <w:pPr>
        <w:pStyle w:val="CalistoQote"/>
        <w:rPr>
          <w:bCs/>
        </w:rPr>
      </w:pPr>
      <w:hyperlink r:id="rId11" w:anchor="p19" w:history="1">
        <w:r w:rsidR="00EB1D28">
          <w:rPr>
            <w:bCs/>
          </w:rPr>
          <w:t>Abraham 3:21-23</w:t>
        </w:r>
      </w:hyperlink>
    </w:p>
    <w:p w14:paraId="75C45FEA" w14:textId="77777777" w:rsidR="00EB1D28" w:rsidRPr="00AA2999" w:rsidRDefault="00EB1D28" w:rsidP="005E0E54">
      <w:pPr>
        <w:pStyle w:val="CalistoQote"/>
      </w:pPr>
      <w:r>
        <w:t>…</w:t>
      </w:r>
      <w:r w:rsidRPr="00AA2999">
        <w:t xml:space="preserve">I rule in the heavens above, and in the earth beneath, in all wisdom and prudence, </w:t>
      </w:r>
      <w:r w:rsidRPr="00AA2999">
        <w:rPr>
          <w:color w:val="FF0000"/>
        </w:rPr>
        <w:t xml:space="preserve">over all the intelligences </w:t>
      </w:r>
      <w:proofErr w:type="spellStart"/>
      <w:r w:rsidRPr="00AA2999">
        <w:rPr>
          <w:color w:val="FF0000"/>
        </w:rPr>
        <w:t>thine</w:t>
      </w:r>
      <w:proofErr w:type="spellEnd"/>
      <w:r w:rsidRPr="00AA2999">
        <w:rPr>
          <w:color w:val="FF0000"/>
        </w:rPr>
        <w:t xml:space="preserve"> eyes have seen from the beginning</w:t>
      </w:r>
      <w:r w:rsidRPr="00AA2999">
        <w:t>; I came down in the beginning in the midst of all the intelligences thou hast seen.</w:t>
      </w:r>
    </w:p>
    <w:p w14:paraId="09A081EE" w14:textId="77777777" w:rsidR="00EB1D28" w:rsidRPr="00AA2999" w:rsidRDefault="00EB1D28" w:rsidP="005E0E54">
      <w:pPr>
        <w:pStyle w:val="CalistoQote"/>
      </w:pPr>
      <w:r w:rsidRPr="00AA2999">
        <w:t xml:space="preserve">22 </w:t>
      </w:r>
      <w:r w:rsidRPr="00AA2999">
        <w:rPr>
          <w:color w:val="FF0000"/>
        </w:rPr>
        <w:t>Now the Lord had shown unto me, Abraham, the intelligences that were organized before the world was; and among all these there were many of the noble and great ones</w:t>
      </w:r>
      <w:r w:rsidRPr="00AA2999">
        <w:t>;</w:t>
      </w:r>
    </w:p>
    <w:p w14:paraId="6DA54CEB" w14:textId="77777777" w:rsidR="00EB1D28" w:rsidRPr="00AA2999" w:rsidRDefault="00EB1D28" w:rsidP="005E0E54">
      <w:pPr>
        <w:pStyle w:val="CalistoQote"/>
      </w:pPr>
      <w:r w:rsidRPr="00AA2999">
        <w:t xml:space="preserve">23 And God saw these souls that they were good, and he stood in the midst of them, and he said: These I will make my rulers; for he stood among those that were spirits, and he saw that they were good; and he said unto me: Abraham, thou art one of them; thou </w:t>
      </w:r>
      <w:proofErr w:type="spellStart"/>
      <w:r w:rsidRPr="00AA2999">
        <w:t>wast</w:t>
      </w:r>
      <w:proofErr w:type="spellEnd"/>
      <w:r w:rsidRPr="00AA2999">
        <w:t xml:space="preserve"> chosen before thou </w:t>
      </w:r>
      <w:proofErr w:type="spellStart"/>
      <w:r w:rsidRPr="00AA2999">
        <w:t>wast</w:t>
      </w:r>
      <w:proofErr w:type="spellEnd"/>
      <w:r w:rsidRPr="00AA2999">
        <w:t xml:space="preserve"> born.</w:t>
      </w:r>
    </w:p>
    <w:p w14:paraId="7984BBD1" w14:textId="77777777" w:rsidR="00EB1D28" w:rsidRDefault="00EB1D28" w:rsidP="005E0E54">
      <w:pPr>
        <w:pStyle w:val="CalistoQote"/>
      </w:pPr>
      <w:r>
        <w:t xml:space="preserve">If Abraham saw </w:t>
      </w:r>
      <w:r w:rsidRPr="00AA2999">
        <w:t>all the intelligences</w:t>
      </w:r>
      <w:r>
        <w:t xml:space="preserve"> </w:t>
      </w:r>
      <w:proofErr w:type="spellStart"/>
      <w:r>
        <w:t>thine</w:t>
      </w:r>
      <w:proofErr w:type="spellEnd"/>
      <w:r>
        <w:t xml:space="preserve"> eyes have seen from the beginning…that were organized before the world was, what are we to conclude that if many were the noble and great ones. If one intelligence is greater than another, what is the body of </w:t>
      </w:r>
      <w:proofErr w:type="gramStart"/>
      <w:r>
        <w:t>spirit.</w:t>
      </w:r>
      <w:proofErr w:type="gramEnd"/>
      <w:r>
        <w:t xml:space="preserve"> Are they souls with the spirit body having a beginning? Even after the resurrection, we will not have the same body. Several did not recognize Jesus. The only reasonable solution is the body takes on the appearance of the spirit.</w:t>
      </w:r>
    </w:p>
    <w:p w14:paraId="74264938" w14:textId="77777777" w:rsidR="00EB1D28" w:rsidRDefault="00EB1D28" w:rsidP="00EB1D28">
      <w:r>
        <w:t>The following appeared after the above Church History reference:</w:t>
      </w:r>
    </w:p>
    <w:p w14:paraId="7BD3D2C4" w14:textId="77777777" w:rsidR="00EB1D28" w:rsidRDefault="00EB1D28" w:rsidP="005E0E54">
      <w:pPr>
        <w:pStyle w:val="CalistoQote"/>
      </w:pPr>
      <w:r>
        <w:t>History of the Church, Vol.5, Ch.20, p.392—May 1843</w:t>
      </w:r>
    </w:p>
    <w:p w14:paraId="084998ED" w14:textId="77777777" w:rsidR="00EB1D28" w:rsidRDefault="00EB1D28" w:rsidP="005E0E54">
      <w:pPr>
        <w:pStyle w:val="CalistoQote"/>
      </w:pPr>
      <w:r w:rsidRPr="00B33202">
        <w:rPr>
          <w:color w:val="FF0000"/>
        </w:rPr>
        <w:t>In the celestial glory there are three heavens or degrees; and in order to obtain the highest, a man must enter into this order of the priesthood,</w:t>
      </w:r>
      <w:r>
        <w:t xml:space="preserve"> [meaning the new and everlasting covenant of marriage;] </w:t>
      </w:r>
      <w:r w:rsidRPr="00B33202">
        <w:rPr>
          <w:color w:val="FF0000"/>
        </w:rPr>
        <w:t>and if he does not, he cannot obtain it</w:t>
      </w:r>
      <w:r>
        <w:t>. He may enter into the other, but that is the end of his kingdom: he cannot have an increase."</w:t>
      </w:r>
    </w:p>
    <w:p w14:paraId="0A7C68FC" w14:textId="77777777" w:rsidR="00EB1D28" w:rsidRDefault="00EB1D28" w:rsidP="00EB1D28">
      <w:r>
        <w:t>Only this part appeared in the Doctrine Covenants as shown below.</w:t>
      </w:r>
    </w:p>
    <w:p w14:paraId="61D43774" w14:textId="77777777" w:rsidR="00EB1D28" w:rsidRPr="00EC339C" w:rsidRDefault="00BF4EF8" w:rsidP="005E0E54">
      <w:pPr>
        <w:pStyle w:val="CalistoQote"/>
      </w:pPr>
      <w:hyperlink r:id="rId12" w:anchor="p1" w:history="1">
        <w:r w:rsidR="00EB1D28">
          <w:t>D&amp;C 131:1-4</w:t>
        </w:r>
      </w:hyperlink>
    </w:p>
    <w:p w14:paraId="256047EA" w14:textId="77777777" w:rsidR="00EB1D28" w:rsidRPr="00EC339C" w:rsidRDefault="00EB1D28" w:rsidP="005E0E54">
      <w:pPr>
        <w:pStyle w:val="CalistoQote"/>
      </w:pPr>
      <w:r w:rsidRPr="00EC339C">
        <w:t>1 In the celestial glory there are three heavens or degrees</w:t>
      </w:r>
      <w:proofErr w:type="gramStart"/>
      <w:r w:rsidRPr="00EC339C">
        <w:t>;</w:t>
      </w:r>
      <w:proofErr w:type="gramEnd"/>
    </w:p>
    <w:p w14:paraId="79B3AFA0" w14:textId="77777777" w:rsidR="00EB1D28" w:rsidRPr="00EC339C" w:rsidRDefault="00EB1D28" w:rsidP="005E0E54">
      <w:pPr>
        <w:pStyle w:val="CalistoQote"/>
      </w:pPr>
      <w:r w:rsidRPr="00EC339C">
        <w:t>2 And in order to obtain the highest, a man must enter into this order of the priesthood [meaning the new and everlasting covenant of marriage]</w:t>
      </w:r>
      <w:proofErr w:type="gramStart"/>
      <w:r w:rsidRPr="00EC339C">
        <w:t>;</w:t>
      </w:r>
      <w:proofErr w:type="gramEnd"/>
    </w:p>
    <w:p w14:paraId="7D65823C" w14:textId="77777777" w:rsidR="00EB1D28" w:rsidRPr="00EC339C" w:rsidRDefault="00EB1D28" w:rsidP="005E0E54">
      <w:pPr>
        <w:pStyle w:val="CalistoQote"/>
      </w:pPr>
      <w:r w:rsidRPr="00EC339C">
        <w:t>3 And if he does not, he cannot obtain it.</w:t>
      </w:r>
    </w:p>
    <w:p w14:paraId="3A423467" w14:textId="77777777" w:rsidR="00EB1D28" w:rsidRDefault="00EB1D28" w:rsidP="005E0E54">
      <w:pPr>
        <w:pStyle w:val="CalistoQote"/>
      </w:pPr>
      <w:r w:rsidRPr="00EC339C">
        <w:t>4 He may enter into the other, but that is the end of his kingdom; he cannot have an increase.</w:t>
      </w:r>
    </w:p>
    <w:p w14:paraId="18E12FF5" w14:textId="77777777" w:rsidR="00EB1D28" w:rsidRPr="00EC339C" w:rsidRDefault="00EB1D28" w:rsidP="00EB1D28">
      <w:r>
        <w:t>To assume that there are three degrees in the Celestial kingdom seems to be a contradiction to the following:</w:t>
      </w:r>
    </w:p>
    <w:p w14:paraId="11F989FF" w14:textId="77777777" w:rsidR="00EB1D28" w:rsidRPr="00D328A2" w:rsidRDefault="00BF4EF8" w:rsidP="005E0E54">
      <w:pPr>
        <w:pStyle w:val="CalistoQote"/>
        <w:rPr>
          <w:bCs/>
        </w:rPr>
      </w:pPr>
      <w:hyperlink r:id="rId13" w:anchor="p27" w:history="1">
        <w:r w:rsidR="00EB1D28">
          <w:rPr>
            <w:bCs/>
          </w:rPr>
          <w:t>D&amp;C 88:28-29</w:t>
        </w:r>
      </w:hyperlink>
    </w:p>
    <w:p w14:paraId="2D2FB3C2" w14:textId="77777777" w:rsidR="00EB1D28" w:rsidRPr="00D328A2" w:rsidRDefault="00EB1D28" w:rsidP="005E0E54">
      <w:pPr>
        <w:pStyle w:val="CalistoQote"/>
      </w:pPr>
      <w:r w:rsidRPr="00D328A2">
        <w:t xml:space="preserve">28 They who are of a celestial spirit shall receive the same </w:t>
      </w:r>
      <w:proofErr w:type="gramStart"/>
      <w:r w:rsidRPr="00D328A2">
        <w:t>body which</w:t>
      </w:r>
      <w:proofErr w:type="gramEnd"/>
      <w:r w:rsidRPr="00D328A2">
        <w:t xml:space="preserve"> was a natural body; even ye shall receive your bodies, and your glory shall be that glory by which your bodies are quickened.</w:t>
      </w:r>
    </w:p>
    <w:p w14:paraId="1A0FF531" w14:textId="77777777" w:rsidR="00EB1D28" w:rsidRPr="00D328A2" w:rsidRDefault="00EB1D28" w:rsidP="005E0E54">
      <w:pPr>
        <w:pStyle w:val="CalistoQote"/>
      </w:pPr>
      <w:r w:rsidRPr="00D328A2">
        <w:t xml:space="preserve">29 </w:t>
      </w:r>
      <w:r w:rsidRPr="00EC339C">
        <w:rPr>
          <w:color w:val="FF0000"/>
        </w:rPr>
        <w:t xml:space="preserve">Ye who are quickened by a portion of the celestial glory shall then receive of the same, even a </w:t>
      </w:r>
      <w:proofErr w:type="spellStart"/>
      <w:r w:rsidRPr="00EC339C">
        <w:rPr>
          <w:color w:val="FF0000"/>
        </w:rPr>
        <w:t>fulness</w:t>
      </w:r>
      <w:proofErr w:type="spellEnd"/>
      <w:r w:rsidRPr="00D328A2">
        <w:t>.</w:t>
      </w:r>
    </w:p>
    <w:p w14:paraId="713E18DD" w14:textId="77777777" w:rsidR="00EB1D28" w:rsidRPr="00EC339C" w:rsidRDefault="00EB1D28" w:rsidP="007378FE">
      <w:pPr>
        <w:pStyle w:val="CalistoParagraph"/>
      </w:pPr>
      <w:r>
        <w:t xml:space="preserve">The above clearly indicates if we </w:t>
      </w:r>
      <w:r w:rsidRPr="00632DFD">
        <w:rPr>
          <w:i/>
          <w:u w:val="single"/>
        </w:rPr>
        <w:t xml:space="preserve">are quickened by a portion of the celestial glory shall then receive of the same, even </w:t>
      </w:r>
      <w:proofErr w:type="gramStart"/>
      <w:r w:rsidRPr="00632DFD">
        <w:rPr>
          <w:i/>
          <w:u w:val="single"/>
        </w:rPr>
        <w:t>a fullness</w:t>
      </w:r>
      <w:proofErr w:type="gramEnd"/>
      <w:r w:rsidRPr="00632DFD">
        <w:rPr>
          <w:i/>
          <w:u w:val="single"/>
        </w:rPr>
        <w:t>.</w:t>
      </w:r>
      <w:r>
        <w:rPr>
          <w:i/>
        </w:rPr>
        <w:t xml:space="preserve"> </w:t>
      </w:r>
      <w:r>
        <w:t>Whenever Joseph speculated, he did so without understanding. He sometimes assumed. You would then have to say that even to get into the Celestial Kingdom you would have to be married by the Holy Spirit of promise. What about just being an angel in order to serve those who receive a greater weight of glory? It gets far too confusing when we apply our mortal experiences to a time after the resurrection. We can try but how much is the thought of fear covering you lack of understanding.</w:t>
      </w:r>
    </w:p>
    <w:p w14:paraId="764CBBBC" w14:textId="77777777" w:rsidR="00EB1D28" w:rsidRDefault="00EB1D28" w:rsidP="007378FE">
      <w:pPr>
        <w:pStyle w:val="CalistoParagraph"/>
      </w:pPr>
      <w:r>
        <w:t>I close with the following from Joseph Smith:</w:t>
      </w:r>
    </w:p>
    <w:p w14:paraId="78CB1966" w14:textId="77777777" w:rsidR="00EB1D28" w:rsidRPr="00501E26" w:rsidRDefault="00EB1D28" w:rsidP="007378FE">
      <w:pPr>
        <w:pStyle w:val="CalistoQote"/>
      </w:pPr>
      <w:bookmarkStart w:id="0" w:name="_GoBack"/>
      <w:r w:rsidRPr="00B52836">
        <w:t xml:space="preserve">And if there are any among you who aspire after their own aggrandizement, and seek their own opulence, while their brethren are groaning in poverty, and are under sore trials and temptations, they cannot be benefited by the intercession of the </w:t>
      </w:r>
      <w:r w:rsidRPr="004818E2">
        <w:rPr>
          <w:color w:val="FF0000"/>
        </w:rPr>
        <w:t>Holy Spirit</w:t>
      </w:r>
      <w:r w:rsidRPr="00B52836">
        <w:t xml:space="preserve">, which </w:t>
      </w:r>
      <w:proofErr w:type="spellStart"/>
      <w:r w:rsidRPr="00B52836">
        <w:t>maketh</w:t>
      </w:r>
      <w:proofErr w:type="spellEnd"/>
      <w:r w:rsidRPr="00B52836">
        <w:t xml:space="preserve"> intercession for us day and night with </w:t>
      </w:r>
      <w:proofErr w:type="spellStart"/>
      <w:r w:rsidRPr="00B52836">
        <w:t>groanings</w:t>
      </w:r>
      <w:proofErr w:type="spellEnd"/>
      <w:r w:rsidRPr="00B52836">
        <w:t xml:space="preserve"> that cannot be uttered.</w:t>
      </w:r>
      <w:r>
        <w:t xml:space="preserve"> </w:t>
      </w:r>
      <w:bookmarkEnd w:id="0"/>
    </w:p>
    <w:p w14:paraId="229A52DF" w14:textId="77777777" w:rsidR="00EB1D28" w:rsidRDefault="00EB1D28" w:rsidP="00EB1D28">
      <w:r>
        <w:t>One should ask if the Holy Spirit is the Holy Ghost or something more. Writers and translators often do not understand. Did Joseph Smith understand? How about tradition? Based upon all that has happened and that the stars fell from the heaven that was introduced by Jesus Christ, and because they turned the law upside down, causing the moon to turn to blood, the Lord had to hide his face at the end of the 62</w:t>
      </w:r>
      <w:r w:rsidRPr="00B5101D">
        <w:rPr>
          <w:vertAlign w:val="superscript"/>
        </w:rPr>
        <w:t>nd</w:t>
      </w:r>
      <w:r>
        <w:t xml:space="preserve"> week of Daniel’s seventy week prophecy. Will we be ready in the mist of the 69</w:t>
      </w:r>
      <w:r w:rsidRPr="002059FD">
        <w:rPr>
          <w:vertAlign w:val="superscript"/>
        </w:rPr>
        <w:t>th</w:t>
      </w:r>
      <w:r>
        <w:t xml:space="preserve"> week? This is the redemption of Zion. To this date the LDS Church is still leading the saints astray because the leaders do not prepare us on how to avoid the final tribulation, which begins at the end of the 70</w:t>
      </w:r>
      <w:r w:rsidRPr="002059FD">
        <w:rPr>
          <w:vertAlign w:val="superscript"/>
        </w:rPr>
        <w:t>th</w:t>
      </w:r>
      <w:r>
        <w:t xml:space="preserve"> week.</w:t>
      </w:r>
    </w:p>
    <w:p w14:paraId="1569EF62" w14:textId="77777777" w:rsidR="00EB1D28" w:rsidRDefault="00EB1D28" w:rsidP="00EB1D28"/>
    <w:p w14:paraId="1C114930" w14:textId="77777777" w:rsidR="00B830D0" w:rsidRDefault="00B830D0"/>
    <w:sectPr w:rsidR="00B830D0" w:rsidSect="00EB1D28">
      <w:endnotePr>
        <w:numFmt w:val="decimal"/>
      </w:endnote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D3B"/>
    <w:multiLevelType w:val="multilevel"/>
    <w:tmpl w:val="E4F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57A8D"/>
    <w:multiLevelType w:val="hybridMultilevel"/>
    <w:tmpl w:val="23B64320"/>
    <w:lvl w:ilvl="0" w:tplc="EA7051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96CCF"/>
    <w:multiLevelType w:val="multilevel"/>
    <w:tmpl w:val="409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74B01"/>
    <w:multiLevelType w:val="multilevel"/>
    <w:tmpl w:val="5566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F0EB7"/>
    <w:multiLevelType w:val="multilevel"/>
    <w:tmpl w:val="0409001D"/>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6DC1F28"/>
    <w:multiLevelType w:val="multilevel"/>
    <w:tmpl w:val="D1A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255C8A"/>
    <w:multiLevelType w:val="multilevel"/>
    <w:tmpl w:val="DFF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42195A"/>
    <w:multiLevelType w:val="singleLevel"/>
    <w:tmpl w:val="4AA4C7FE"/>
    <w:lvl w:ilvl="0">
      <w:start w:val="1"/>
      <w:numFmt w:val="bullet"/>
      <w:lvlText w:val=""/>
      <w:lvlJc w:val="left"/>
      <w:pPr>
        <w:tabs>
          <w:tab w:val="num" w:pos="360"/>
        </w:tabs>
        <w:ind w:left="360" w:hanging="360"/>
      </w:pPr>
      <w:rPr>
        <w:rFonts w:ascii="Symbol" w:hAnsi="Symbol" w:hint="default"/>
        <w:sz w:val="28"/>
      </w:rPr>
    </w:lvl>
  </w:abstractNum>
  <w:abstractNum w:abstractNumId="9">
    <w:nsid w:val="211B3881"/>
    <w:multiLevelType w:val="multilevel"/>
    <w:tmpl w:val="D63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A21F1"/>
    <w:multiLevelType w:val="multilevel"/>
    <w:tmpl w:val="C096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A4042A"/>
    <w:multiLevelType w:val="multilevel"/>
    <w:tmpl w:val="D6AA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D66B8C"/>
    <w:multiLevelType w:val="multilevel"/>
    <w:tmpl w:val="4C4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709F0"/>
    <w:multiLevelType w:val="multilevel"/>
    <w:tmpl w:val="CED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806EC0"/>
    <w:multiLevelType w:val="multilevel"/>
    <w:tmpl w:val="01B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2B15F1"/>
    <w:multiLevelType w:val="multilevel"/>
    <w:tmpl w:val="F2A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93073A"/>
    <w:multiLevelType w:val="multilevel"/>
    <w:tmpl w:val="C3E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662B47"/>
    <w:multiLevelType w:val="multilevel"/>
    <w:tmpl w:val="059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9A5C2F"/>
    <w:multiLevelType w:val="multilevel"/>
    <w:tmpl w:val="807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6F4F37"/>
    <w:multiLevelType w:val="multilevel"/>
    <w:tmpl w:val="6B0E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032E2C"/>
    <w:multiLevelType w:val="multilevel"/>
    <w:tmpl w:val="004A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446961"/>
    <w:multiLevelType w:val="multilevel"/>
    <w:tmpl w:val="DD3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CF64A3"/>
    <w:multiLevelType w:val="multilevel"/>
    <w:tmpl w:val="128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0A3A19"/>
    <w:multiLevelType w:val="multilevel"/>
    <w:tmpl w:val="271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6C607D"/>
    <w:multiLevelType w:val="multilevel"/>
    <w:tmpl w:val="B80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726A70"/>
    <w:multiLevelType w:val="multilevel"/>
    <w:tmpl w:val="5540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372092"/>
    <w:multiLevelType w:val="multilevel"/>
    <w:tmpl w:val="75D0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6913DF"/>
    <w:multiLevelType w:val="multilevel"/>
    <w:tmpl w:val="F45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08499A"/>
    <w:multiLevelType w:val="multilevel"/>
    <w:tmpl w:val="965E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F43BA8"/>
    <w:multiLevelType w:val="multilevel"/>
    <w:tmpl w:val="C5B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692B03"/>
    <w:multiLevelType w:val="multilevel"/>
    <w:tmpl w:val="AAE4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042463"/>
    <w:multiLevelType w:val="multilevel"/>
    <w:tmpl w:val="2E1E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8530F0"/>
    <w:multiLevelType w:val="multilevel"/>
    <w:tmpl w:val="5B4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CC75D2"/>
    <w:multiLevelType w:val="multilevel"/>
    <w:tmpl w:val="B34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B25857"/>
    <w:multiLevelType w:val="multilevel"/>
    <w:tmpl w:val="ABF8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B04F65"/>
    <w:multiLevelType w:val="multilevel"/>
    <w:tmpl w:val="5AFC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DB085A"/>
    <w:multiLevelType w:val="multilevel"/>
    <w:tmpl w:val="16F0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5"/>
  </w:num>
  <w:num w:numId="4">
    <w:abstractNumId w:val="2"/>
  </w:num>
  <w:num w:numId="5">
    <w:abstractNumId w:val="2"/>
  </w:num>
  <w:num w:numId="6">
    <w:abstractNumId w:val="8"/>
  </w:num>
  <w:num w:numId="7">
    <w:abstractNumId w:val="32"/>
  </w:num>
  <w:num w:numId="8">
    <w:abstractNumId w:val="17"/>
  </w:num>
  <w:num w:numId="9">
    <w:abstractNumId w:val="19"/>
  </w:num>
  <w:num w:numId="10">
    <w:abstractNumId w:val="6"/>
  </w:num>
  <w:num w:numId="11">
    <w:abstractNumId w:val="14"/>
  </w:num>
  <w:num w:numId="12">
    <w:abstractNumId w:val="18"/>
  </w:num>
  <w:num w:numId="13">
    <w:abstractNumId w:val="31"/>
  </w:num>
  <w:num w:numId="14">
    <w:abstractNumId w:val="15"/>
  </w:num>
  <w:num w:numId="15">
    <w:abstractNumId w:val="13"/>
  </w:num>
  <w:num w:numId="16">
    <w:abstractNumId w:val="0"/>
  </w:num>
  <w:num w:numId="17">
    <w:abstractNumId w:val="25"/>
  </w:num>
  <w:num w:numId="18">
    <w:abstractNumId w:val="27"/>
  </w:num>
  <w:num w:numId="19">
    <w:abstractNumId w:val="22"/>
  </w:num>
  <w:num w:numId="20">
    <w:abstractNumId w:val="9"/>
  </w:num>
  <w:num w:numId="21">
    <w:abstractNumId w:val="26"/>
  </w:num>
  <w:num w:numId="22">
    <w:abstractNumId w:val="34"/>
  </w:num>
  <w:num w:numId="23">
    <w:abstractNumId w:val="28"/>
  </w:num>
  <w:num w:numId="24">
    <w:abstractNumId w:val="23"/>
  </w:num>
  <w:num w:numId="25">
    <w:abstractNumId w:val="30"/>
  </w:num>
  <w:num w:numId="26">
    <w:abstractNumId w:val="3"/>
  </w:num>
  <w:num w:numId="27">
    <w:abstractNumId w:val="36"/>
  </w:num>
  <w:num w:numId="28">
    <w:abstractNumId w:val="35"/>
  </w:num>
  <w:num w:numId="29">
    <w:abstractNumId w:val="24"/>
  </w:num>
  <w:num w:numId="30">
    <w:abstractNumId w:val="16"/>
  </w:num>
  <w:num w:numId="31">
    <w:abstractNumId w:val="12"/>
  </w:num>
  <w:num w:numId="32">
    <w:abstractNumId w:val="7"/>
  </w:num>
  <w:num w:numId="33">
    <w:abstractNumId w:val="10"/>
  </w:num>
  <w:num w:numId="34">
    <w:abstractNumId w:val="21"/>
  </w:num>
  <w:num w:numId="35">
    <w:abstractNumId w:val="11"/>
  </w:num>
  <w:num w:numId="36">
    <w:abstractNumId w:val="29"/>
  </w:num>
  <w:num w:numId="37">
    <w:abstractNumId w:val="20"/>
  </w:num>
  <w:num w:numId="38">
    <w:abstractNumId w:val="33"/>
  </w:num>
  <w:num w:numId="39">
    <w:abstractNumId w:val="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linkStyles/>
  <w:defaultTabStop w:val="720"/>
  <w:characterSpacingControl w:val="doNotCompress"/>
  <w:savePreviewPicture/>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D28"/>
    <w:rsid w:val="00082EB2"/>
    <w:rsid w:val="00122099"/>
    <w:rsid w:val="00177C40"/>
    <w:rsid w:val="001F561A"/>
    <w:rsid w:val="00232E20"/>
    <w:rsid w:val="00386E1D"/>
    <w:rsid w:val="003E1EFE"/>
    <w:rsid w:val="005D72D7"/>
    <w:rsid w:val="005E0E54"/>
    <w:rsid w:val="005E1E08"/>
    <w:rsid w:val="007378FE"/>
    <w:rsid w:val="007A4A94"/>
    <w:rsid w:val="00840B36"/>
    <w:rsid w:val="008573D1"/>
    <w:rsid w:val="00901B78"/>
    <w:rsid w:val="00903761"/>
    <w:rsid w:val="009F5050"/>
    <w:rsid w:val="00A05227"/>
    <w:rsid w:val="00A617FB"/>
    <w:rsid w:val="00AF6D62"/>
    <w:rsid w:val="00B830D0"/>
    <w:rsid w:val="00BA7C68"/>
    <w:rsid w:val="00BF4EF8"/>
    <w:rsid w:val="00CE25A5"/>
    <w:rsid w:val="00D2574E"/>
    <w:rsid w:val="00D57CC4"/>
    <w:rsid w:val="00DE2646"/>
    <w:rsid w:val="00E0113E"/>
    <w:rsid w:val="00EA1958"/>
    <w:rsid w:val="00EB1D28"/>
    <w:rsid w:val="00F34C60"/>
    <w:rsid w:val="00F43D08"/>
    <w:rsid w:val="00FA42BA"/>
    <w:rsid w:val="00FE536B"/>
    <w:rsid w:val="00FF0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44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C40"/>
    <w:rPr>
      <w:sz w:val="32"/>
    </w:rPr>
  </w:style>
  <w:style w:type="paragraph" w:styleId="Heading1">
    <w:name w:val="heading 1"/>
    <w:basedOn w:val="Normal"/>
    <w:next w:val="Normal"/>
    <w:link w:val="Heading1Char"/>
    <w:uiPriority w:val="9"/>
    <w:qFormat/>
    <w:rsid w:val="00177C40"/>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77C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7C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rsid w:val="00177C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7C40"/>
  </w:style>
  <w:style w:type="character" w:customStyle="1" w:styleId="Heading1Char">
    <w:name w:val="Heading 1 Char"/>
    <w:basedOn w:val="DefaultParagraphFont"/>
    <w:link w:val="Heading1"/>
    <w:uiPriority w:val="9"/>
    <w:rsid w:val="00177C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77C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7C40"/>
    <w:rPr>
      <w:rFonts w:asciiTheme="majorHAnsi" w:eastAsiaTheme="majorEastAsia" w:hAnsiTheme="majorHAnsi" w:cstheme="majorBidi"/>
      <w:b/>
      <w:bCs/>
      <w:color w:val="4F81BD" w:themeColor="accent1"/>
      <w:sz w:val="32"/>
    </w:rPr>
  </w:style>
  <w:style w:type="character" w:customStyle="1" w:styleId="apple-converted-space">
    <w:name w:val="apple-converted-space"/>
    <w:basedOn w:val="DefaultParagraphFont"/>
    <w:rsid w:val="00177C40"/>
  </w:style>
  <w:style w:type="paragraph" w:styleId="BalloonText">
    <w:name w:val="Balloon Text"/>
    <w:basedOn w:val="Normal"/>
    <w:link w:val="BalloonTextChar"/>
    <w:uiPriority w:val="99"/>
    <w:semiHidden/>
    <w:unhideWhenUsed/>
    <w:rsid w:val="00177C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C40"/>
    <w:rPr>
      <w:rFonts w:ascii="Lucida Grande" w:hAnsi="Lucida Grande" w:cs="Lucida Grande"/>
      <w:sz w:val="18"/>
      <w:szCs w:val="18"/>
    </w:rPr>
  </w:style>
  <w:style w:type="character" w:styleId="BookTitle">
    <w:name w:val="Book Title"/>
    <w:basedOn w:val="DefaultParagraphFont"/>
    <w:uiPriority w:val="33"/>
    <w:rsid w:val="00177C40"/>
    <w:rPr>
      <w:b/>
      <w:bCs/>
      <w:smallCaps/>
      <w:spacing w:val="5"/>
    </w:rPr>
  </w:style>
  <w:style w:type="paragraph" w:customStyle="1" w:styleId="CalistoBullets">
    <w:name w:val="Calisto Bullets"/>
    <w:rsid w:val="00177C40"/>
    <w:pPr>
      <w:suppressAutoHyphens/>
    </w:pPr>
    <w:rPr>
      <w:rFonts w:ascii="Calisto MT" w:eastAsia="Times New Roman" w:hAnsi="Calisto MT" w:cs="Times New Roman"/>
      <w:noProof/>
      <w:szCs w:val="20"/>
    </w:rPr>
  </w:style>
  <w:style w:type="paragraph" w:customStyle="1" w:styleId="CalistoHeading">
    <w:name w:val="Calisto Heading"/>
    <w:basedOn w:val="Normal"/>
    <w:autoRedefine/>
    <w:qFormat/>
    <w:rsid w:val="00177C40"/>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7A4A94"/>
    <w:pPr>
      <w:tabs>
        <w:tab w:val="left" w:pos="270"/>
      </w:tabs>
      <w:spacing w:before="120" w:after="120"/>
    </w:pPr>
    <w:rPr>
      <w:rFonts w:ascii="Calisto MT" w:eastAsiaTheme="majorEastAsia" w:hAnsi="Calisto MT" w:cstheme="majorBidi"/>
      <w:iCs/>
      <w:w w:val="97"/>
      <w:sz w:val="32"/>
    </w:rPr>
  </w:style>
  <w:style w:type="character" w:customStyle="1" w:styleId="CalistoParagraphChar">
    <w:name w:val="Calisto Paragraph Char"/>
    <w:link w:val="CalistoParagraph"/>
    <w:rsid w:val="007A4A94"/>
    <w:rPr>
      <w:rFonts w:ascii="Calisto MT" w:eastAsiaTheme="majorEastAsia" w:hAnsi="Calisto MT" w:cstheme="majorBidi"/>
      <w:iCs/>
      <w:w w:val="97"/>
      <w:sz w:val="32"/>
    </w:rPr>
  </w:style>
  <w:style w:type="paragraph" w:customStyle="1" w:styleId="CalistoQote">
    <w:name w:val="Calisto Qote"/>
    <w:basedOn w:val="Normal"/>
    <w:autoRedefine/>
    <w:qFormat/>
    <w:rsid w:val="00177C40"/>
    <w:pPr>
      <w:spacing w:before="120" w:after="120"/>
    </w:pPr>
    <w:rPr>
      <w:rFonts w:ascii="Calisto MT" w:eastAsiaTheme="majorEastAsia" w:hAnsi="Calisto MT" w:cstheme="majorBidi"/>
      <w:b/>
      <w:i/>
      <w:sz w:val="24"/>
    </w:rPr>
  </w:style>
  <w:style w:type="paragraph" w:customStyle="1" w:styleId="CalistoReference">
    <w:name w:val="Calisto Reference"/>
    <w:basedOn w:val="CalistoQote"/>
    <w:autoRedefine/>
    <w:qFormat/>
    <w:rsid w:val="00177C40"/>
    <w:pPr>
      <w:ind w:left="720"/>
    </w:pPr>
    <w:rPr>
      <w:rFonts w:eastAsiaTheme="minorHAnsi" w:cs="Times New Roman"/>
      <w:bCs/>
      <w:color w:val="000000"/>
      <w:w w:val="97"/>
    </w:rPr>
  </w:style>
  <w:style w:type="paragraph" w:customStyle="1" w:styleId="CalistoSubHeading">
    <w:name w:val="Calisto Sub Heading"/>
    <w:basedOn w:val="CalistoHeading"/>
    <w:next w:val="CalistoHeading"/>
    <w:qFormat/>
    <w:rsid w:val="00177C40"/>
    <w:pPr>
      <w:spacing w:before="240" w:after="20"/>
    </w:pPr>
    <w:rPr>
      <w:sz w:val="32"/>
    </w:rPr>
  </w:style>
  <w:style w:type="character" w:customStyle="1" w:styleId="clarity-word">
    <w:name w:val="clarity-word"/>
    <w:basedOn w:val="DefaultParagraphFont"/>
    <w:rsid w:val="00177C40"/>
  </w:style>
  <w:style w:type="paragraph" w:customStyle="1" w:styleId="ColistoSubHead">
    <w:name w:val="Colisto Sub Head"/>
    <w:basedOn w:val="Normal"/>
    <w:qFormat/>
    <w:rsid w:val="00177C40"/>
    <w:rPr>
      <w:rFonts w:ascii="Calisto MT" w:eastAsia="Calibri" w:hAnsi="Calisto MT" w:cs="Times New Roman"/>
      <w:b/>
      <w:i/>
      <w:szCs w:val="28"/>
    </w:rPr>
  </w:style>
  <w:style w:type="character" w:styleId="CommentReference">
    <w:name w:val="annotation reference"/>
    <w:basedOn w:val="DefaultParagraphFont"/>
    <w:rsid w:val="00177C40"/>
    <w:rPr>
      <w:sz w:val="16"/>
      <w:szCs w:val="16"/>
    </w:rPr>
  </w:style>
  <w:style w:type="paragraph" w:styleId="CommentText">
    <w:name w:val="annotation text"/>
    <w:basedOn w:val="Normal"/>
    <w:link w:val="CommentTextChar"/>
    <w:uiPriority w:val="99"/>
    <w:semiHidden/>
    <w:unhideWhenUsed/>
    <w:rsid w:val="00177C40"/>
    <w:rPr>
      <w:sz w:val="24"/>
    </w:rPr>
  </w:style>
  <w:style w:type="character" w:customStyle="1" w:styleId="CommentTextChar">
    <w:name w:val="Comment Text Char"/>
    <w:basedOn w:val="DefaultParagraphFont"/>
    <w:link w:val="CommentText"/>
    <w:uiPriority w:val="99"/>
    <w:semiHidden/>
    <w:rsid w:val="00177C40"/>
  </w:style>
  <w:style w:type="character" w:styleId="Emphasis">
    <w:name w:val="Emphasis"/>
    <w:basedOn w:val="DefaultParagraphFont"/>
    <w:uiPriority w:val="20"/>
    <w:qFormat/>
    <w:rsid w:val="00177C40"/>
    <w:rPr>
      <w:i/>
      <w:iCs/>
    </w:rPr>
  </w:style>
  <w:style w:type="character" w:styleId="EndnoteReference">
    <w:name w:val="endnote reference"/>
    <w:basedOn w:val="DefaultParagraphFont"/>
    <w:uiPriority w:val="99"/>
    <w:unhideWhenUsed/>
    <w:rsid w:val="00177C40"/>
    <w:rPr>
      <w:vertAlign w:val="superscript"/>
    </w:rPr>
  </w:style>
  <w:style w:type="paragraph" w:styleId="EndnoteText">
    <w:name w:val="endnote text"/>
    <w:basedOn w:val="Normal"/>
    <w:link w:val="EndnoteTextChar"/>
    <w:uiPriority w:val="99"/>
    <w:unhideWhenUsed/>
    <w:rsid w:val="00177C40"/>
    <w:rPr>
      <w:sz w:val="24"/>
    </w:rPr>
  </w:style>
  <w:style w:type="character" w:customStyle="1" w:styleId="EndnoteTextChar">
    <w:name w:val="Endnote Text Char"/>
    <w:basedOn w:val="DefaultParagraphFont"/>
    <w:link w:val="EndnoteText"/>
    <w:uiPriority w:val="99"/>
    <w:rsid w:val="00177C40"/>
  </w:style>
  <w:style w:type="paragraph" w:customStyle="1" w:styleId="entry">
    <w:name w:val="entry"/>
    <w:basedOn w:val="Normal"/>
    <w:rsid w:val="00177C40"/>
    <w:pPr>
      <w:spacing w:before="100" w:beforeAutospacing="1" w:after="100" w:afterAutospacing="1"/>
    </w:pPr>
    <w:rPr>
      <w:rFonts w:ascii="Times New Roman" w:eastAsiaTheme="minorHAnsi" w:hAnsi="Times New Roman" w:cs="Times New Roman"/>
      <w:sz w:val="20"/>
      <w:szCs w:val="20"/>
    </w:rPr>
  </w:style>
  <w:style w:type="character" w:styleId="FollowedHyperlink">
    <w:name w:val="FollowedHyperlink"/>
    <w:basedOn w:val="DefaultParagraphFont"/>
    <w:uiPriority w:val="99"/>
    <w:semiHidden/>
    <w:unhideWhenUsed/>
    <w:rsid w:val="00177C40"/>
    <w:rPr>
      <w:color w:val="800080" w:themeColor="followedHyperlink"/>
      <w:u w:val="single"/>
    </w:rPr>
  </w:style>
  <w:style w:type="character" w:styleId="Hyperlink">
    <w:name w:val="Hyperlink"/>
    <w:basedOn w:val="DefaultParagraphFont"/>
    <w:uiPriority w:val="99"/>
    <w:unhideWhenUsed/>
    <w:rsid w:val="00177C40"/>
    <w:rPr>
      <w:color w:val="0000FF" w:themeColor="hyperlink"/>
      <w:u w:val="single"/>
    </w:rPr>
  </w:style>
  <w:style w:type="character" w:customStyle="1" w:styleId="key-word">
    <w:name w:val="key-word"/>
    <w:basedOn w:val="DefaultParagraphFont"/>
    <w:rsid w:val="00177C40"/>
  </w:style>
  <w:style w:type="character" w:customStyle="1" w:styleId="language">
    <w:name w:val="language"/>
    <w:basedOn w:val="DefaultParagraphFont"/>
    <w:rsid w:val="00177C40"/>
  </w:style>
  <w:style w:type="character" w:customStyle="1" w:styleId="ldschurch-logotypetext">
    <w:name w:val="ldschurch-logotype__text"/>
    <w:basedOn w:val="DefaultParagraphFont"/>
    <w:rsid w:val="00177C40"/>
  </w:style>
  <w:style w:type="paragraph" w:styleId="ListParagraph">
    <w:name w:val="List Paragraph"/>
    <w:basedOn w:val="Normal"/>
    <w:uiPriority w:val="34"/>
    <w:rsid w:val="00177C40"/>
    <w:pPr>
      <w:ind w:left="720"/>
      <w:contextualSpacing/>
    </w:pPr>
  </w:style>
  <w:style w:type="character" w:customStyle="1" w:styleId="match">
    <w:name w:val="match"/>
    <w:basedOn w:val="DefaultParagraphFont"/>
    <w:rsid w:val="00177C40"/>
  </w:style>
  <w:style w:type="paragraph" w:styleId="NormalWeb">
    <w:name w:val="Normal (Web)"/>
    <w:basedOn w:val="Normal"/>
    <w:uiPriority w:val="99"/>
    <w:unhideWhenUsed/>
    <w:rsid w:val="00177C40"/>
    <w:pPr>
      <w:spacing w:before="100" w:beforeAutospacing="1" w:after="100" w:afterAutospacing="1"/>
    </w:pPr>
    <w:rPr>
      <w:rFonts w:ascii="Times" w:eastAsiaTheme="minorHAnsi" w:hAnsi="Times" w:cs="Times New Roman"/>
      <w:sz w:val="20"/>
      <w:szCs w:val="20"/>
    </w:rPr>
  </w:style>
  <w:style w:type="character" w:customStyle="1" w:styleId="para-mark">
    <w:name w:val="para-mark"/>
    <w:basedOn w:val="DefaultParagraphFont"/>
    <w:rsid w:val="00177C40"/>
  </w:style>
  <w:style w:type="paragraph" w:styleId="Quote">
    <w:name w:val="Quote"/>
    <w:basedOn w:val="Normal"/>
    <w:next w:val="Normal"/>
    <w:link w:val="QuoteChar"/>
    <w:uiPriority w:val="29"/>
    <w:rsid w:val="00177C40"/>
    <w:rPr>
      <w:i/>
      <w:iCs/>
      <w:color w:val="000000" w:themeColor="text1"/>
    </w:rPr>
  </w:style>
  <w:style w:type="character" w:customStyle="1" w:styleId="QuoteChar">
    <w:name w:val="Quote Char"/>
    <w:basedOn w:val="DefaultParagraphFont"/>
    <w:link w:val="Quote"/>
    <w:uiPriority w:val="29"/>
    <w:rsid w:val="00177C40"/>
    <w:rPr>
      <w:i/>
      <w:iCs/>
      <w:color w:val="000000" w:themeColor="text1"/>
      <w:sz w:val="32"/>
    </w:rPr>
  </w:style>
  <w:style w:type="character" w:customStyle="1" w:styleId="reference-text">
    <w:name w:val="reference-text"/>
    <w:basedOn w:val="DefaultParagraphFont"/>
    <w:rsid w:val="00177C40"/>
  </w:style>
  <w:style w:type="character" w:customStyle="1" w:styleId="script-hebrew">
    <w:name w:val="script-hebrew"/>
    <w:basedOn w:val="DefaultParagraphFont"/>
    <w:rsid w:val="00177C40"/>
  </w:style>
  <w:style w:type="character" w:customStyle="1" w:styleId="shorttext">
    <w:name w:val="short_text"/>
    <w:basedOn w:val="DefaultParagraphFont"/>
    <w:rsid w:val="00177C40"/>
  </w:style>
  <w:style w:type="character" w:customStyle="1" w:styleId="small-caps">
    <w:name w:val="small-caps"/>
    <w:basedOn w:val="DefaultParagraphFont"/>
    <w:rsid w:val="00177C40"/>
  </w:style>
  <w:style w:type="character" w:customStyle="1" w:styleId="smallcaps">
    <w:name w:val="smallcaps"/>
    <w:basedOn w:val="DefaultParagraphFont"/>
    <w:rsid w:val="00177C40"/>
  </w:style>
  <w:style w:type="character" w:styleId="Strong">
    <w:name w:val="Strong"/>
    <w:basedOn w:val="DefaultParagraphFont"/>
    <w:uiPriority w:val="22"/>
    <w:qFormat/>
    <w:rsid w:val="00177C40"/>
    <w:rPr>
      <w:b/>
      <w:bCs/>
    </w:rPr>
  </w:style>
  <w:style w:type="paragraph" w:customStyle="1" w:styleId="study-intro">
    <w:name w:val="study-intro"/>
    <w:basedOn w:val="Normal"/>
    <w:rsid w:val="00177C40"/>
    <w:pPr>
      <w:spacing w:before="100" w:beforeAutospacing="1" w:after="100" w:afterAutospacing="1"/>
    </w:pPr>
    <w:rPr>
      <w:rFonts w:ascii="Times New Roman" w:eastAsiaTheme="minorHAnsi" w:hAnsi="Times New Roman"/>
      <w:sz w:val="20"/>
      <w:szCs w:val="20"/>
    </w:rPr>
  </w:style>
  <w:style w:type="table" w:styleId="TableGrid">
    <w:name w:val="Table Grid"/>
    <w:basedOn w:val="TableNormal"/>
    <w:uiPriority w:val="59"/>
    <w:rsid w:val="00177C4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ol-arrow">
    <w:name w:val="tool-arrow"/>
    <w:basedOn w:val="DefaultParagraphFont"/>
    <w:rsid w:val="00177C40"/>
  </w:style>
  <w:style w:type="character" w:customStyle="1" w:styleId="UnresolvedMention">
    <w:name w:val="Unresolved Mention"/>
    <w:basedOn w:val="DefaultParagraphFont"/>
    <w:uiPriority w:val="99"/>
    <w:semiHidden/>
    <w:unhideWhenUsed/>
    <w:rsid w:val="00177C40"/>
    <w:rPr>
      <w:color w:val="808080"/>
      <w:shd w:val="clear" w:color="auto" w:fill="E6E6E6"/>
    </w:rPr>
  </w:style>
  <w:style w:type="paragraph" w:customStyle="1" w:styleId="verse">
    <w:name w:val="verse"/>
    <w:basedOn w:val="Normal"/>
    <w:rsid w:val="00177C40"/>
    <w:pPr>
      <w:spacing w:before="100" w:beforeAutospacing="1" w:after="100" w:afterAutospacing="1"/>
    </w:pPr>
    <w:rPr>
      <w:rFonts w:ascii="Times New Roman" w:eastAsiaTheme="minorHAnsi" w:hAnsi="Times New Roman" w:cs="Times New Roman"/>
      <w:sz w:val="20"/>
      <w:szCs w:val="20"/>
    </w:rPr>
  </w:style>
  <w:style w:type="character" w:customStyle="1" w:styleId="verse-number">
    <w:name w:val="verse-number"/>
    <w:basedOn w:val="DefaultParagraphFont"/>
    <w:rsid w:val="00177C40"/>
  </w:style>
  <w:style w:type="paragraph" w:styleId="z-TopofForm">
    <w:name w:val="HTML Top of Form"/>
    <w:basedOn w:val="Normal"/>
    <w:next w:val="Normal"/>
    <w:link w:val="z-TopofFormChar"/>
    <w:hidden/>
    <w:uiPriority w:val="99"/>
    <w:semiHidden/>
    <w:unhideWhenUsed/>
    <w:rsid w:val="00177C40"/>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77C40"/>
    <w:rPr>
      <w:rFonts w:ascii="Arial" w:eastAsiaTheme="minorHAnsi" w:hAnsi="Arial" w:cs="Arial"/>
      <w:vanish/>
      <w:sz w:val="16"/>
      <w:szCs w:val="16"/>
    </w:rPr>
  </w:style>
  <w:style w:type="paragraph" w:styleId="z-BottomofForm">
    <w:name w:val="HTML Bottom of Form"/>
    <w:basedOn w:val="Normal"/>
    <w:next w:val="Normal"/>
    <w:link w:val="z-BottomofFormChar"/>
    <w:hidden/>
    <w:uiPriority w:val="99"/>
    <w:semiHidden/>
    <w:unhideWhenUsed/>
    <w:rsid w:val="00177C40"/>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77C40"/>
    <w:rPr>
      <w:rFonts w:ascii="Arial" w:eastAsiaTheme="minorHAnsi" w:hAnsi="Arial" w:cs="Arial"/>
      <w:vanish/>
      <w:sz w:val="16"/>
      <w:szCs w:val="16"/>
    </w:rPr>
  </w:style>
  <w:style w:type="paragraph" w:styleId="Revision">
    <w:name w:val="Revision"/>
    <w:hidden/>
    <w:uiPriority w:val="99"/>
    <w:semiHidden/>
    <w:rsid w:val="00177C40"/>
    <w:rPr>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C40"/>
    <w:rPr>
      <w:sz w:val="32"/>
    </w:rPr>
  </w:style>
  <w:style w:type="paragraph" w:styleId="Heading1">
    <w:name w:val="heading 1"/>
    <w:basedOn w:val="Normal"/>
    <w:next w:val="Normal"/>
    <w:link w:val="Heading1Char"/>
    <w:uiPriority w:val="9"/>
    <w:qFormat/>
    <w:rsid w:val="00177C40"/>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77C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7C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rsid w:val="00177C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7C40"/>
  </w:style>
  <w:style w:type="character" w:customStyle="1" w:styleId="Heading1Char">
    <w:name w:val="Heading 1 Char"/>
    <w:basedOn w:val="DefaultParagraphFont"/>
    <w:link w:val="Heading1"/>
    <w:uiPriority w:val="9"/>
    <w:rsid w:val="00177C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77C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7C40"/>
    <w:rPr>
      <w:rFonts w:asciiTheme="majorHAnsi" w:eastAsiaTheme="majorEastAsia" w:hAnsiTheme="majorHAnsi" w:cstheme="majorBidi"/>
      <w:b/>
      <w:bCs/>
      <w:color w:val="4F81BD" w:themeColor="accent1"/>
      <w:sz w:val="32"/>
    </w:rPr>
  </w:style>
  <w:style w:type="character" w:customStyle="1" w:styleId="apple-converted-space">
    <w:name w:val="apple-converted-space"/>
    <w:basedOn w:val="DefaultParagraphFont"/>
    <w:rsid w:val="00177C40"/>
  </w:style>
  <w:style w:type="paragraph" w:styleId="BalloonText">
    <w:name w:val="Balloon Text"/>
    <w:basedOn w:val="Normal"/>
    <w:link w:val="BalloonTextChar"/>
    <w:uiPriority w:val="99"/>
    <w:semiHidden/>
    <w:unhideWhenUsed/>
    <w:rsid w:val="00177C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C40"/>
    <w:rPr>
      <w:rFonts w:ascii="Lucida Grande" w:hAnsi="Lucida Grande" w:cs="Lucida Grande"/>
      <w:sz w:val="18"/>
      <w:szCs w:val="18"/>
    </w:rPr>
  </w:style>
  <w:style w:type="character" w:styleId="BookTitle">
    <w:name w:val="Book Title"/>
    <w:basedOn w:val="DefaultParagraphFont"/>
    <w:uiPriority w:val="33"/>
    <w:rsid w:val="00177C40"/>
    <w:rPr>
      <w:b/>
      <w:bCs/>
      <w:smallCaps/>
      <w:spacing w:val="5"/>
    </w:rPr>
  </w:style>
  <w:style w:type="paragraph" w:customStyle="1" w:styleId="CalistoBullets">
    <w:name w:val="Calisto Bullets"/>
    <w:rsid w:val="00177C40"/>
    <w:pPr>
      <w:suppressAutoHyphens/>
    </w:pPr>
    <w:rPr>
      <w:rFonts w:ascii="Calisto MT" w:eastAsia="Times New Roman" w:hAnsi="Calisto MT" w:cs="Times New Roman"/>
      <w:noProof/>
      <w:szCs w:val="20"/>
    </w:rPr>
  </w:style>
  <w:style w:type="paragraph" w:customStyle="1" w:styleId="CalistoHeading">
    <w:name w:val="Calisto Heading"/>
    <w:basedOn w:val="Normal"/>
    <w:autoRedefine/>
    <w:qFormat/>
    <w:rsid w:val="00177C40"/>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7A4A94"/>
    <w:pPr>
      <w:tabs>
        <w:tab w:val="left" w:pos="270"/>
      </w:tabs>
      <w:spacing w:before="120" w:after="120"/>
    </w:pPr>
    <w:rPr>
      <w:rFonts w:ascii="Calisto MT" w:eastAsiaTheme="majorEastAsia" w:hAnsi="Calisto MT" w:cstheme="majorBidi"/>
      <w:iCs/>
      <w:w w:val="97"/>
      <w:sz w:val="32"/>
    </w:rPr>
  </w:style>
  <w:style w:type="character" w:customStyle="1" w:styleId="CalistoParagraphChar">
    <w:name w:val="Calisto Paragraph Char"/>
    <w:link w:val="CalistoParagraph"/>
    <w:rsid w:val="007A4A94"/>
    <w:rPr>
      <w:rFonts w:ascii="Calisto MT" w:eastAsiaTheme="majorEastAsia" w:hAnsi="Calisto MT" w:cstheme="majorBidi"/>
      <w:iCs/>
      <w:w w:val="97"/>
      <w:sz w:val="32"/>
    </w:rPr>
  </w:style>
  <w:style w:type="paragraph" w:customStyle="1" w:styleId="CalistoQote">
    <w:name w:val="Calisto Qote"/>
    <w:basedOn w:val="Normal"/>
    <w:autoRedefine/>
    <w:qFormat/>
    <w:rsid w:val="00177C40"/>
    <w:pPr>
      <w:spacing w:before="120" w:after="120"/>
    </w:pPr>
    <w:rPr>
      <w:rFonts w:ascii="Calisto MT" w:eastAsiaTheme="majorEastAsia" w:hAnsi="Calisto MT" w:cstheme="majorBidi"/>
      <w:b/>
      <w:i/>
      <w:sz w:val="24"/>
    </w:rPr>
  </w:style>
  <w:style w:type="paragraph" w:customStyle="1" w:styleId="CalistoReference">
    <w:name w:val="Calisto Reference"/>
    <w:basedOn w:val="CalistoQote"/>
    <w:autoRedefine/>
    <w:qFormat/>
    <w:rsid w:val="00177C40"/>
    <w:pPr>
      <w:ind w:left="720"/>
    </w:pPr>
    <w:rPr>
      <w:rFonts w:eastAsiaTheme="minorHAnsi" w:cs="Times New Roman"/>
      <w:bCs/>
      <w:color w:val="000000"/>
      <w:w w:val="97"/>
    </w:rPr>
  </w:style>
  <w:style w:type="paragraph" w:customStyle="1" w:styleId="CalistoSubHeading">
    <w:name w:val="Calisto Sub Heading"/>
    <w:basedOn w:val="CalistoHeading"/>
    <w:next w:val="CalistoHeading"/>
    <w:qFormat/>
    <w:rsid w:val="00177C40"/>
    <w:pPr>
      <w:spacing w:before="240" w:after="20"/>
    </w:pPr>
    <w:rPr>
      <w:sz w:val="32"/>
    </w:rPr>
  </w:style>
  <w:style w:type="character" w:customStyle="1" w:styleId="clarity-word">
    <w:name w:val="clarity-word"/>
    <w:basedOn w:val="DefaultParagraphFont"/>
    <w:rsid w:val="00177C40"/>
  </w:style>
  <w:style w:type="paragraph" w:customStyle="1" w:styleId="ColistoSubHead">
    <w:name w:val="Colisto Sub Head"/>
    <w:basedOn w:val="Normal"/>
    <w:qFormat/>
    <w:rsid w:val="00177C40"/>
    <w:rPr>
      <w:rFonts w:ascii="Calisto MT" w:eastAsia="Calibri" w:hAnsi="Calisto MT" w:cs="Times New Roman"/>
      <w:b/>
      <w:i/>
      <w:szCs w:val="28"/>
    </w:rPr>
  </w:style>
  <w:style w:type="character" w:styleId="CommentReference">
    <w:name w:val="annotation reference"/>
    <w:basedOn w:val="DefaultParagraphFont"/>
    <w:rsid w:val="00177C40"/>
    <w:rPr>
      <w:sz w:val="16"/>
      <w:szCs w:val="16"/>
    </w:rPr>
  </w:style>
  <w:style w:type="paragraph" w:styleId="CommentText">
    <w:name w:val="annotation text"/>
    <w:basedOn w:val="Normal"/>
    <w:link w:val="CommentTextChar"/>
    <w:uiPriority w:val="99"/>
    <w:semiHidden/>
    <w:unhideWhenUsed/>
    <w:rsid w:val="00177C40"/>
    <w:rPr>
      <w:sz w:val="24"/>
    </w:rPr>
  </w:style>
  <w:style w:type="character" w:customStyle="1" w:styleId="CommentTextChar">
    <w:name w:val="Comment Text Char"/>
    <w:basedOn w:val="DefaultParagraphFont"/>
    <w:link w:val="CommentText"/>
    <w:uiPriority w:val="99"/>
    <w:semiHidden/>
    <w:rsid w:val="00177C40"/>
  </w:style>
  <w:style w:type="character" w:styleId="Emphasis">
    <w:name w:val="Emphasis"/>
    <w:basedOn w:val="DefaultParagraphFont"/>
    <w:uiPriority w:val="20"/>
    <w:qFormat/>
    <w:rsid w:val="00177C40"/>
    <w:rPr>
      <w:i/>
      <w:iCs/>
    </w:rPr>
  </w:style>
  <w:style w:type="character" w:styleId="EndnoteReference">
    <w:name w:val="endnote reference"/>
    <w:basedOn w:val="DefaultParagraphFont"/>
    <w:uiPriority w:val="99"/>
    <w:unhideWhenUsed/>
    <w:rsid w:val="00177C40"/>
    <w:rPr>
      <w:vertAlign w:val="superscript"/>
    </w:rPr>
  </w:style>
  <w:style w:type="paragraph" w:styleId="EndnoteText">
    <w:name w:val="endnote text"/>
    <w:basedOn w:val="Normal"/>
    <w:link w:val="EndnoteTextChar"/>
    <w:uiPriority w:val="99"/>
    <w:unhideWhenUsed/>
    <w:rsid w:val="00177C40"/>
    <w:rPr>
      <w:sz w:val="24"/>
    </w:rPr>
  </w:style>
  <w:style w:type="character" w:customStyle="1" w:styleId="EndnoteTextChar">
    <w:name w:val="Endnote Text Char"/>
    <w:basedOn w:val="DefaultParagraphFont"/>
    <w:link w:val="EndnoteText"/>
    <w:uiPriority w:val="99"/>
    <w:rsid w:val="00177C40"/>
  </w:style>
  <w:style w:type="paragraph" w:customStyle="1" w:styleId="entry">
    <w:name w:val="entry"/>
    <w:basedOn w:val="Normal"/>
    <w:rsid w:val="00177C40"/>
    <w:pPr>
      <w:spacing w:before="100" w:beforeAutospacing="1" w:after="100" w:afterAutospacing="1"/>
    </w:pPr>
    <w:rPr>
      <w:rFonts w:ascii="Times New Roman" w:eastAsiaTheme="minorHAnsi" w:hAnsi="Times New Roman" w:cs="Times New Roman"/>
      <w:sz w:val="20"/>
      <w:szCs w:val="20"/>
    </w:rPr>
  </w:style>
  <w:style w:type="character" w:styleId="FollowedHyperlink">
    <w:name w:val="FollowedHyperlink"/>
    <w:basedOn w:val="DefaultParagraphFont"/>
    <w:uiPriority w:val="99"/>
    <w:semiHidden/>
    <w:unhideWhenUsed/>
    <w:rsid w:val="00177C40"/>
    <w:rPr>
      <w:color w:val="800080" w:themeColor="followedHyperlink"/>
      <w:u w:val="single"/>
    </w:rPr>
  </w:style>
  <w:style w:type="character" w:styleId="Hyperlink">
    <w:name w:val="Hyperlink"/>
    <w:basedOn w:val="DefaultParagraphFont"/>
    <w:uiPriority w:val="99"/>
    <w:unhideWhenUsed/>
    <w:rsid w:val="00177C40"/>
    <w:rPr>
      <w:color w:val="0000FF" w:themeColor="hyperlink"/>
      <w:u w:val="single"/>
    </w:rPr>
  </w:style>
  <w:style w:type="character" w:customStyle="1" w:styleId="key-word">
    <w:name w:val="key-word"/>
    <w:basedOn w:val="DefaultParagraphFont"/>
    <w:rsid w:val="00177C40"/>
  </w:style>
  <w:style w:type="character" w:customStyle="1" w:styleId="language">
    <w:name w:val="language"/>
    <w:basedOn w:val="DefaultParagraphFont"/>
    <w:rsid w:val="00177C40"/>
  </w:style>
  <w:style w:type="character" w:customStyle="1" w:styleId="ldschurch-logotypetext">
    <w:name w:val="ldschurch-logotype__text"/>
    <w:basedOn w:val="DefaultParagraphFont"/>
    <w:rsid w:val="00177C40"/>
  </w:style>
  <w:style w:type="paragraph" w:styleId="ListParagraph">
    <w:name w:val="List Paragraph"/>
    <w:basedOn w:val="Normal"/>
    <w:uiPriority w:val="34"/>
    <w:rsid w:val="00177C40"/>
    <w:pPr>
      <w:ind w:left="720"/>
      <w:contextualSpacing/>
    </w:pPr>
  </w:style>
  <w:style w:type="character" w:customStyle="1" w:styleId="match">
    <w:name w:val="match"/>
    <w:basedOn w:val="DefaultParagraphFont"/>
    <w:rsid w:val="00177C40"/>
  </w:style>
  <w:style w:type="paragraph" w:styleId="NormalWeb">
    <w:name w:val="Normal (Web)"/>
    <w:basedOn w:val="Normal"/>
    <w:uiPriority w:val="99"/>
    <w:unhideWhenUsed/>
    <w:rsid w:val="00177C40"/>
    <w:pPr>
      <w:spacing w:before="100" w:beforeAutospacing="1" w:after="100" w:afterAutospacing="1"/>
    </w:pPr>
    <w:rPr>
      <w:rFonts w:ascii="Times" w:eastAsiaTheme="minorHAnsi" w:hAnsi="Times" w:cs="Times New Roman"/>
      <w:sz w:val="20"/>
      <w:szCs w:val="20"/>
    </w:rPr>
  </w:style>
  <w:style w:type="character" w:customStyle="1" w:styleId="para-mark">
    <w:name w:val="para-mark"/>
    <w:basedOn w:val="DefaultParagraphFont"/>
    <w:rsid w:val="00177C40"/>
  </w:style>
  <w:style w:type="paragraph" w:styleId="Quote">
    <w:name w:val="Quote"/>
    <w:basedOn w:val="Normal"/>
    <w:next w:val="Normal"/>
    <w:link w:val="QuoteChar"/>
    <w:uiPriority w:val="29"/>
    <w:rsid w:val="00177C40"/>
    <w:rPr>
      <w:i/>
      <w:iCs/>
      <w:color w:val="000000" w:themeColor="text1"/>
    </w:rPr>
  </w:style>
  <w:style w:type="character" w:customStyle="1" w:styleId="QuoteChar">
    <w:name w:val="Quote Char"/>
    <w:basedOn w:val="DefaultParagraphFont"/>
    <w:link w:val="Quote"/>
    <w:uiPriority w:val="29"/>
    <w:rsid w:val="00177C40"/>
    <w:rPr>
      <w:i/>
      <w:iCs/>
      <w:color w:val="000000" w:themeColor="text1"/>
      <w:sz w:val="32"/>
    </w:rPr>
  </w:style>
  <w:style w:type="character" w:customStyle="1" w:styleId="reference-text">
    <w:name w:val="reference-text"/>
    <w:basedOn w:val="DefaultParagraphFont"/>
    <w:rsid w:val="00177C40"/>
  </w:style>
  <w:style w:type="character" w:customStyle="1" w:styleId="script-hebrew">
    <w:name w:val="script-hebrew"/>
    <w:basedOn w:val="DefaultParagraphFont"/>
    <w:rsid w:val="00177C40"/>
  </w:style>
  <w:style w:type="character" w:customStyle="1" w:styleId="shorttext">
    <w:name w:val="short_text"/>
    <w:basedOn w:val="DefaultParagraphFont"/>
    <w:rsid w:val="00177C40"/>
  </w:style>
  <w:style w:type="character" w:customStyle="1" w:styleId="small-caps">
    <w:name w:val="small-caps"/>
    <w:basedOn w:val="DefaultParagraphFont"/>
    <w:rsid w:val="00177C40"/>
  </w:style>
  <w:style w:type="character" w:customStyle="1" w:styleId="smallcaps">
    <w:name w:val="smallcaps"/>
    <w:basedOn w:val="DefaultParagraphFont"/>
    <w:rsid w:val="00177C40"/>
  </w:style>
  <w:style w:type="character" w:styleId="Strong">
    <w:name w:val="Strong"/>
    <w:basedOn w:val="DefaultParagraphFont"/>
    <w:uiPriority w:val="22"/>
    <w:qFormat/>
    <w:rsid w:val="00177C40"/>
    <w:rPr>
      <w:b/>
      <w:bCs/>
    </w:rPr>
  </w:style>
  <w:style w:type="paragraph" w:customStyle="1" w:styleId="study-intro">
    <w:name w:val="study-intro"/>
    <w:basedOn w:val="Normal"/>
    <w:rsid w:val="00177C40"/>
    <w:pPr>
      <w:spacing w:before="100" w:beforeAutospacing="1" w:after="100" w:afterAutospacing="1"/>
    </w:pPr>
    <w:rPr>
      <w:rFonts w:ascii="Times New Roman" w:eastAsiaTheme="minorHAnsi" w:hAnsi="Times New Roman"/>
      <w:sz w:val="20"/>
      <w:szCs w:val="20"/>
    </w:rPr>
  </w:style>
  <w:style w:type="table" w:styleId="TableGrid">
    <w:name w:val="Table Grid"/>
    <w:basedOn w:val="TableNormal"/>
    <w:uiPriority w:val="59"/>
    <w:rsid w:val="00177C4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ol-arrow">
    <w:name w:val="tool-arrow"/>
    <w:basedOn w:val="DefaultParagraphFont"/>
    <w:rsid w:val="00177C40"/>
  </w:style>
  <w:style w:type="character" w:customStyle="1" w:styleId="UnresolvedMention">
    <w:name w:val="Unresolved Mention"/>
    <w:basedOn w:val="DefaultParagraphFont"/>
    <w:uiPriority w:val="99"/>
    <w:semiHidden/>
    <w:unhideWhenUsed/>
    <w:rsid w:val="00177C40"/>
    <w:rPr>
      <w:color w:val="808080"/>
      <w:shd w:val="clear" w:color="auto" w:fill="E6E6E6"/>
    </w:rPr>
  </w:style>
  <w:style w:type="paragraph" w:customStyle="1" w:styleId="verse">
    <w:name w:val="verse"/>
    <w:basedOn w:val="Normal"/>
    <w:rsid w:val="00177C40"/>
    <w:pPr>
      <w:spacing w:before="100" w:beforeAutospacing="1" w:after="100" w:afterAutospacing="1"/>
    </w:pPr>
    <w:rPr>
      <w:rFonts w:ascii="Times New Roman" w:eastAsiaTheme="minorHAnsi" w:hAnsi="Times New Roman" w:cs="Times New Roman"/>
      <w:sz w:val="20"/>
      <w:szCs w:val="20"/>
    </w:rPr>
  </w:style>
  <w:style w:type="character" w:customStyle="1" w:styleId="verse-number">
    <w:name w:val="verse-number"/>
    <w:basedOn w:val="DefaultParagraphFont"/>
    <w:rsid w:val="00177C40"/>
  </w:style>
  <w:style w:type="paragraph" w:styleId="z-TopofForm">
    <w:name w:val="HTML Top of Form"/>
    <w:basedOn w:val="Normal"/>
    <w:next w:val="Normal"/>
    <w:link w:val="z-TopofFormChar"/>
    <w:hidden/>
    <w:uiPriority w:val="99"/>
    <w:semiHidden/>
    <w:unhideWhenUsed/>
    <w:rsid w:val="00177C40"/>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77C40"/>
    <w:rPr>
      <w:rFonts w:ascii="Arial" w:eastAsiaTheme="minorHAnsi" w:hAnsi="Arial" w:cs="Arial"/>
      <w:vanish/>
      <w:sz w:val="16"/>
      <w:szCs w:val="16"/>
    </w:rPr>
  </w:style>
  <w:style w:type="paragraph" w:styleId="z-BottomofForm">
    <w:name w:val="HTML Bottom of Form"/>
    <w:basedOn w:val="Normal"/>
    <w:next w:val="Normal"/>
    <w:link w:val="z-BottomofFormChar"/>
    <w:hidden/>
    <w:uiPriority w:val="99"/>
    <w:semiHidden/>
    <w:unhideWhenUsed/>
    <w:rsid w:val="00177C40"/>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77C40"/>
    <w:rPr>
      <w:rFonts w:ascii="Arial" w:eastAsiaTheme="minorHAnsi" w:hAnsi="Arial" w:cs="Arial"/>
      <w:vanish/>
      <w:sz w:val="16"/>
      <w:szCs w:val="16"/>
    </w:rPr>
  </w:style>
  <w:style w:type="paragraph" w:styleId="Revision">
    <w:name w:val="Revision"/>
    <w:hidden/>
    <w:uiPriority w:val="99"/>
    <w:semiHidden/>
    <w:rsid w:val="00177C40"/>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9717">
      <w:bodyDiv w:val="1"/>
      <w:marLeft w:val="0"/>
      <w:marRight w:val="0"/>
      <w:marTop w:val="0"/>
      <w:marBottom w:val="0"/>
      <w:divBdr>
        <w:top w:val="none" w:sz="0" w:space="0" w:color="auto"/>
        <w:left w:val="none" w:sz="0" w:space="0" w:color="auto"/>
        <w:bottom w:val="none" w:sz="0" w:space="0" w:color="auto"/>
        <w:right w:val="none" w:sz="0" w:space="0" w:color="auto"/>
      </w:divBdr>
    </w:div>
    <w:div w:id="755443589">
      <w:bodyDiv w:val="1"/>
      <w:marLeft w:val="0"/>
      <w:marRight w:val="0"/>
      <w:marTop w:val="0"/>
      <w:marBottom w:val="0"/>
      <w:divBdr>
        <w:top w:val="none" w:sz="0" w:space="0" w:color="auto"/>
        <w:left w:val="none" w:sz="0" w:space="0" w:color="auto"/>
        <w:bottom w:val="none" w:sz="0" w:space="0" w:color="auto"/>
        <w:right w:val="none" w:sz="0" w:space="0" w:color="auto"/>
      </w:divBdr>
    </w:div>
    <w:div w:id="1053891771">
      <w:bodyDiv w:val="1"/>
      <w:marLeft w:val="0"/>
      <w:marRight w:val="0"/>
      <w:marTop w:val="0"/>
      <w:marBottom w:val="0"/>
      <w:divBdr>
        <w:top w:val="none" w:sz="0" w:space="0" w:color="auto"/>
        <w:left w:val="none" w:sz="0" w:space="0" w:color="auto"/>
        <w:bottom w:val="none" w:sz="0" w:space="0" w:color="auto"/>
        <w:right w:val="none" w:sz="0" w:space="0" w:color="auto"/>
      </w:divBdr>
    </w:div>
    <w:div w:id="1760633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pgp/abr/3.21-23?lang=eng" TargetMode="External"/><Relationship Id="rId12" Type="http://schemas.openxmlformats.org/officeDocument/2006/relationships/hyperlink" Target="https://www.lds.org/scriptures/dc-testament/dc/131.1-4?lang=eng" TargetMode="External"/><Relationship Id="rId13" Type="http://schemas.openxmlformats.org/officeDocument/2006/relationships/hyperlink" Target="https://www.lds.org/scriptures/dc-testament/dc/88.28-29?lang=en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lds.org/scriptures/gs/intelligence-intelligences?lang=eng" TargetMode="External"/><Relationship Id="rId8" Type="http://schemas.openxmlformats.org/officeDocument/2006/relationships/hyperlink" Target="https://www.lds.org/scriptures/dc-testament/dc/93.29?lang=eng" TargetMode="External"/><Relationship Id="rId9" Type="http://schemas.openxmlformats.org/officeDocument/2006/relationships/hyperlink" Target="https://www.lds.org/scriptures/dc-testament/dc/84.45?lang=eng" TargetMode="External"/><Relationship Id="rId10" Type="http://schemas.openxmlformats.org/officeDocument/2006/relationships/hyperlink" Target="https://www.lds.org/scriptures/pgp/abr/3.18-19?lang=e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naldkelsch:Documents:Dreamweaver:ldsprophecy.org:Word:Section%2006%20Heaven%20at%20Hand:Holy%20Spirit%20of%20Promis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64A72-47CF-F64D-A09B-3818D4D0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Holy Spirit of Promise.docx</Template>
  <TotalTime>220</TotalTime>
  <Pages>5</Pages>
  <Words>1909</Words>
  <Characters>10887</Characters>
  <Application>Microsoft Macintosh Word</Application>
  <DocSecurity>0</DocSecurity>
  <Lines>90</Lines>
  <Paragraphs>25</Paragraphs>
  <ScaleCrop>false</ScaleCrop>
  <Company/>
  <LinksUpToDate>false</LinksUpToDate>
  <CharactersWithSpaces>12771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4</cp:revision>
  <dcterms:created xsi:type="dcterms:W3CDTF">2018-09-14T04:22:00Z</dcterms:created>
  <dcterms:modified xsi:type="dcterms:W3CDTF">2018-10-01T16:13:00Z</dcterms:modified>
</cp:coreProperties>
</file>